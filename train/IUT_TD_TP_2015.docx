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EndPr/>
      <w:sdtContent>
        <w:p w14:paraId="3EBD4CBE" w14:textId="77777777"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46AF7FC0" wp14:editId="55C4B0F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 xmlns:w15="http://schemas.microsoft.com/office/word/2012/wordml"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2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5C66AEA" wp14:editId="58009C2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BFCF126" w14:textId="77777777" w:rsidR="00030AD5" w:rsidRPr="00703848" w:rsidRDefault="00030AD5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61BC2275" w14:textId="77777777" w:rsidR="00030AD5" w:rsidRPr="00703848" w:rsidRDefault="0093002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AD5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="00030AD5"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BFCF126" w14:textId="77777777" w:rsidR="00030AD5" w:rsidRPr="00703848" w:rsidRDefault="00030AD5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61BC2275" w14:textId="77777777" w:rsidR="00030AD5" w:rsidRPr="00703848" w:rsidRDefault="0093002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30AD5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="00030AD5"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F35EC03" w14:textId="77777777"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72610D" wp14:editId="0101F902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DEA6D7" w14:textId="77777777" w:rsidR="00030AD5" w:rsidRDefault="00030AD5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14:paraId="4AB37D2B" w14:textId="77777777" w:rsidR="00030AD5" w:rsidRDefault="00930026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0AD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14:paraId="62D5A639" w14:textId="77777777" w:rsidR="00030AD5" w:rsidRDefault="00030AD5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GridTable1LightAccent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030AD5" w14:paraId="30090606" w14:textId="77777777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3956BD1D" w14:textId="77777777" w:rsidR="00030AD5" w:rsidRPr="00260206" w:rsidRDefault="00030AD5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4FA1C44C" w14:textId="77777777" w:rsidR="00030AD5" w:rsidRPr="00260206" w:rsidRDefault="00030AD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0BF46B62" w14:textId="77777777" w:rsidR="00030AD5" w:rsidRPr="00260206" w:rsidRDefault="00030AD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3AC844ED" w14:textId="77777777" w:rsidR="00030AD5" w:rsidRPr="00260206" w:rsidRDefault="00030AD5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030AD5" w14:paraId="288A4212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6538EA6C" w14:textId="77777777" w:rsidR="00030AD5" w:rsidRPr="00260206" w:rsidRDefault="00030AD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TEIXEIRA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53860DB2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Simon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58C8450C" w14:textId="77777777" w:rsidR="00030AD5" w:rsidRPr="00260206" w:rsidRDefault="0093002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3" w:history="1">
                                        <w:r w:rsidR="00030AD5" w:rsidRPr="006F0FB6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simon.teixeira@u-psud.fr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160DBFF8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67951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  <w:tr w:rsidR="00030AD5" w14:paraId="09FE2E60" w14:textId="77777777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14:paraId="5B157020" w14:textId="77777777" w:rsidR="00030AD5" w:rsidRPr="00260206" w:rsidRDefault="00030AD5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PAVOT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14:paraId="607B4F51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Fabien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14:paraId="759ED281" w14:textId="77777777" w:rsidR="00030AD5" w:rsidRPr="00260206" w:rsidRDefault="00930026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hyperlink r:id="rId14" w:history="1">
                                        <w:r w:rsidR="00030AD5" w:rsidRPr="006F0FB6">
                                          <w:rPr>
                                            <w:rStyle w:val="Lienhypertexte"/>
                                            <w:smallCaps/>
                                          </w:rPr>
                                          <w:t>fabien.pavot@u-psud.fr</w:t>
                                        </w:r>
                                      </w:hyperlink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14:paraId="68FE9745" w14:textId="77777777" w:rsidR="00030AD5" w:rsidRPr="00260206" w:rsidRDefault="00030AD5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3</w:t>
                                      </w:r>
                                      <w:r w:rsidRPr="00467951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</w:t>
                                      </w: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2</w:t>
                                      </w:r>
                                    </w:p>
                                  </w:tc>
                                </w:tr>
                              </w:tbl>
                              <w:p w14:paraId="7745D976" w14:textId="77777777" w:rsidR="00030AD5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4DB473BC" w14:textId="77777777" w:rsidR="00030AD5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EC8D47B" w14:textId="77777777" w:rsidR="00030AD5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198C3CB7" w14:textId="77777777" w:rsidR="00030AD5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14:paraId="3401FDA4" w14:textId="77777777" w:rsidR="00030AD5" w:rsidRPr="007A11AB" w:rsidRDefault="00030AD5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14:paraId="7ADEA6D7" w14:textId="77777777" w:rsidR="00030AD5" w:rsidRDefault="00030AD5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14:paraId="4AB37D2B" w14:textId="77777777" w:rsidR="00030AD5" w:rsidRDefault="00930026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030AD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14:paraId="62D5A639" w14:textId="77777777" w:rsidR="00030AD5" w:rsidRDefault="00030AD5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GridTable1LightAccent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030AD5" w14:paraId="30090606" w14:textId="77777777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3956BD1D" w14:textId="77777777" w:rsidR="00030AD5" w:rsidRPr="00260206" w:rsidRDefault="00030AD5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4FA1C44C" w14:textId="77777777" w:rsidR="00030AD5" w:rsidRPr="00260206" w:rsidRDefault="00030AD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0BF46B62" w14:textId="77777777" w:rsidR="00030AD5" w:rsidRPr="00260206" w:rsidRDefault="00030AD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3AC844ED" w14:textId="77777777" w:rsidR="00030AD5" w:rsidRPr="00260206" w:rsidRDefault="00030AD5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030AD5" w14:paraId="288A4212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6538EA6C" w14:textId="77777777" w:rsidR="00030AD5" w:rsidRPr="00260206" w:rsidRDefault="00030AD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TEIXEIRA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53860DB2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Simon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58C8450C" w14:textId="77777777" w:rsidR="00030AD5" w:rsidRPr="00260206" w:rsidRDefault="0093002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5" w:history="1">
                                  <w:r w:rsidR="00030AD5" w:rsidRPr="006F0FB6">
                                    <w:rPr>
                                      <w:rStyle w:val="Lienhypertexte"/>
                                      <w:smallCaps/>
                                    </w:rPr>
                                    <w:t>simon.teixeira@u-psud.fr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160DBFF8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67951">
                                  <w:rPr>
                                    <w:smallCaps/>
                                    <w:color w:val="404040" w:themeColor="text1" w:themeTint="BF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  <w:tr w:rsidR="00030AD5" w14:paraId="09FE2E60" w14:textId="77777777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14:paraId="5B157020" w14:textId="77777777" w:rsidR="00030AD5" w:rsidRPr="00260206" w:rsidRDefault="00030AD5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PAVOT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14:paraId="607B4F51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Fabien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14:paraId="759ED281" w14:textId="77777777" w:rsidR="00030AD5" w:rsidRPr="00260206" w:rsidRDefault="00930026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hyperlink r:id="rId16" w:history="1">
                                  <w:r w:rsidR="00030AD5" w:rsidRPr="006F0FB6">
                                    <w:rPr>
                                      <w:rStyle w:val="Lienhypertexte"/>
                                      <w:smallCaps/>
                                    </w:rPr>
                                    <w:t>fabien.pavot@u-psud.fr</w:t>
                                  </w:r>
                                </w:hyperlink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14:paraId="68FE9745" w14:textId="77777777" w:rsidR="00030AD5" w:rsidRPr="00260206" w:rsidRDefault="00030AD5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3</w:t>
                                </w:r>
                                <w:r w:rsidRPr="00467951">
                                  <w:rPr>
                                    <w:smallCaps/>
                                    <w:color w:val="404040" w:themeColor="text1" w:themeTint="BF"/>
                                  </w:rPr>
                                  <w:t>E</w:t>
                                </w: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7745D976" w14:textId="77777777" w:rsidR="00030AD5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4DB473BC" w14:textId="77777777" w:rsidR="00030AD5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EC8D47B" w14:textId="77777777" w:rsidR="00030AD5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198C3CB7" w14:textId="77777777" w:rsidR="00030AD5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14:paraId="3401FDA4" w14:textId="77777777" w:rsidR="00030AD5" w:rsidRPr="007A11AB" w:rsidRDefault="00030AD5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2AC2ADF" w14:textId="77777777"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14:paraId="31F5898D" w14:textId="77777777"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AAA636" w14:textId="77777777" w:rsidR="00CE7C54" w:rsidRDefault="0093002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4B7441A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BC7528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9E765F5" w14:textId="77777777" w:rsidR="00CE7C54" w:rsidRDefault="0093002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3F4D89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08E38F8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B2C3E6A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632473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57A359A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674F61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25D0E6F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6FF9C22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71575BB" w14:textId="77777777" w:rsidR="00CE7C54" w:rsidRDefault="0093002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52554F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A9F9163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66996D10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6F9E072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B2442E3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926F7A0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6F683F4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A30DE6A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D159E0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D71F09F" w14:textId="77777777" w:rsidR="00CE7C54" w:rsidRDefault="0093002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728BC2F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0C8284C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9BEC18E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614252C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DE2F8D9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71A462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DBBE758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CA6E719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9FC728A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4C2E468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3C16689" w14:textId="77777777" w:rsidR="00CE7C54" w:rsidRDefault="0093002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D87803E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24FA8B6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5080DF5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10C408E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E15452E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0BB507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92C93AD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E2A2E4A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33E8994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130AB30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32421A9" w14:textId="77777777" w:rsidR="00CE7C54" w:rsidRDefault="0093002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C2C2657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4C79832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8267FAB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7FCA43B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02352E80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D45876B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F68E012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75691F54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5CE3BF0B" w14:textId="77777777" w:rsidR="00CE7C54" w:rsidRDefault="00930026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824E7A2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2AD6F524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13871DE7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4192E6C2" w14:textId="77777777" w:rsidR="00CE7C54" w:rsidRDefault="00930026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AB7106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B1BD722" w14:textId="77777777" w:rsidR="00CE7C54" w:rsidRDefault="00930026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14:paraId="36191908" w14:textId="77777777"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7BE20E09" w14:textId="77777777"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14:paraId="2A417013" w14:textId="77777777"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14:paraId="2B7545AC" w14:textId="77777777" w:rsidR="00A324F1" w:rsidRPr="00A324F1" w:rsidRDefault="00A324F1" w:rsidP="00A324F1"/>
    <w:tbl>
      <w:tblPr>
        <w:tblStyle w:val="GridTable1LightAccent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14:paraId="50DDF2A5" w14:textId="77777777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FE96E0" w14:textId="77777777"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/tp</w:t>
            </w:r>
          </w:p>
        </w:tc>
        <w:tc>
          <w:tcPr>
            <w:tcW w:w="993" w:type="dxa"/>
          </w:tcPr>
          <w:p w14:paraId="5DEEDC7A" w14:textId="77777777"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14:paraId="2F8D0AA4" w14:textId="77777777"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14:paraId="3772C44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DB27F34" w14:textId="77777777"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14:paraId="73C6D0D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14:paraId="2D47D2E7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B9626A1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8E1BCC0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14:paraId="1712F87B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4DD33B4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377AD4B5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0A54B06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14:paraId="6E011971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3B39E7B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7F729C6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7E3F084E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14:paraId="532E8F65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3C4007A8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6DCE078B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6AE83772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14:paraId="69A40A9F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14:paraId="5538597E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49FA81E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1404585C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14:paraId="05BE7474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76862E0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14:paraId="1EB521FC" w14:textId="77777777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14:paraId="4C0152F3" w14:textId="77777777"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14:paraId="69D81C20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14:paraId="22BBEE63" w14:textId="77777777"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14:paraId="25E5881B" w14:textId="77777777" w:rsidR="00944AD0" w:rsidRDefault="00944AD0" w:rsidP="00944AD0"/>
    <w:p w14:paraId="71A33931" w14:textId="77777777" w:rsidR="00944AD0" w:rsidRDefault="00944AD0" w:rsidP="00944AD0">
      <w:r>
        <w:br w:type="page"/>
      </w:r>
    </w:p>
    <w:p w14:paraId="1DD5EE49" w14:textId="77777777"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14:paraId="33232622" w14:textId="77777777" w:rsidR="00A33286" w:rsidRPr="00A33286" w:rsidRDefault="00A33286" w:rsidP="00D22DC9">
      <w:pPr>
        <w:pStyle w:val="Titre2"/>
      </w:pPr>
    </w:p>
    <w:p w14:paraId="667AC85B" w14:textId="77777777"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14:paraId="0F653B61" w14:textId="77777777" w:rsidR="00EF7E70" w:rsidRPr="00EF7E70" w:rsidRDefault="00EF7E70" w:rsidP="00EF7E70"/>
    <w:p w14:paraId="39A3B66E" w14:textId="77777777"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14:paraId="589A6AA8" w14:textId="77777777"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14:paraId="36FAA0EC" w14:textId="77777777"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14:paraId="47FC5B2B" w14:textId="77777777"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14:paraId="37426DDE" w14:textId="77777777" w:rsidR="00277995" w:rsidRDefault="00277995" w:rsidP="0078485C">
      <w:pPr>
        <w:pStyle w:val="Paragraphedeliste"/>
        <w:jc w:val="center"/>
      </w:pPr>
    </w:p>
    <w:p w14:paraId="0A7DB10C" w14:textId="77777777"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43BA6791" wp14:editId="6123F519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12FDD335" w14:textId="77777777"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7EBA11" wp14:editId="07B4ECEE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5="http://schemas.microsoft.com/office/word/2012/wordml"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14:paraId="2E9C546C" w14:textId="77777777"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F21644" wp14:editId="5C4D0432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 xmlns:w15="http://schemas.microsoft.com/office/word/2012/wordml"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14:paraId="3E5F879B" w14:textId="77777777"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A6D5AC" wp14:editId="485FE35A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F4F70" w14:textId="77777777" w:rsidR="00030AD5" w:rsidRDefault="00030AD5" w:rsidP="009B5C10">
                            <w:pPr>
                              <w:jc w:val="center"/>
                            </w:pPr>
                          </w:p>
                          <w:p w14:paraId="5BD72F3D" w14:textId="77777777" w:rsidR="00030AD5" w:rsidRDefault="00030AD5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14:paraId="143F4F70" w14:textId="77777777" w:rsidR="00030AD5" w:rsidRDefault="00030AD5" w:rsidP="009B5C10">
                      <w:pPr>
                        <w:jc w:val="center"/>
                      </w:pPr>
                    </w:p>
                    <w:p w14:paraId="5BD72F3D" w14:textId="77777777" w:rsidR="00030AD5" w:rsidRDefault="00030AD5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14:paraId="71E20D03" w14:textId="77777777"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14:paraId="081A25C7" w14:textId="77777777" w:rsidR="00EF7E70" w:rsidRPr="00EF7E70" w:rsidRDefault="00EF7E70" w:rsidP="00EF7E70"/>
    <w:p w14:paraId="6E27F62B" w14:textId="77777777"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14:paraId="0E1BB647" w14:textId="77777777"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14:paraId="582C6F93" w14:textId="77777777"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14:paraId="3BC13391" w14:textId="77777777"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14:paraId="7DE4215B" w14:textId="77777777"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14:paraId="33E09E8A" w14:textId="77777777" w:rsidR="00EF7E70" w:rsidRDefault="00EF7E70" w:rsidP="00EF7E70"/>
    <w:p w14:paraId="4B2EDEFC" w14:textId="77777777"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14:paraId="602D54FE" w14:textId="77777777"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14:paraId="4622803F" w14:textId="77777777" w:rsidR="00260206" w:rsidRDefault="00260206" w:rsidP="00260206"/>
    <w:p w14:paraId="349EC0E9" w14:textId="77777777"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14:paraId="495B842F" w14:textId="77777777" w:rsidR="00DB2F71" w:rsidRPr="00295FB2" w:rsidRDefault="00DB2F71" w:rsidP="00295FB2"/>
    <w:p w14:paraId="56EADB3C" w14:textId="77777777"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14:paraId="0AE976AD" w14:textId="77777777"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14:paraId="397A7136" w14:textId="77777777"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14:paraId="2955FE75" w14:textId="77777777"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14:paraId="630FA02D" w14:textId="77777777"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14:paraId="6980B7BC" w14:textId="77777777"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14:paraId="0A159BE4" w14:textId="77777777"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14:paraId="7A0A1F37" w14:textId="77777777"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14:paraId="715C7352" w14:textId="77777777" w:rsidR="008F16D5" w:rsidRDefault="008F16D5" w:rsidP="008F16D5">
      <w:pPr>
        <w:pStyle w:val="Paragraphedeliste"/>
        <w:ind w:left="1440"/>
      </w:pPr>
    </w:p>
    <w:p w14:paraId="02C0F1D3" w14:textId="77777777"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14:paraId="3F09E7D2" w14:textId="77777777"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14:paraId="7A0F37A8" w14:textId="77777777"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14:paraId="34D72D1B" w14:textId="77777777"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14:paraId="3DEA2F10" w14:textId="77777777"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</w:t>
      </w:r>
    </w:p>
    <w:p w14:paraId="5C1C52E0" w14:textId="77777777"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et </w:t>
      </w:r>
      <w:r w:rsidR="0041213E">
        <w:t>conserver</w:t>
      </w:r>
      <w:r>
        <w:t xml:space="preserve"> le message</w:t>
      </w:r>
    </w:p>
    <w:p w14:paraId="45A441F4" w14:textId="77777777"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14:paraId="4982FAAB" w14:textId="77777777"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14:paraId="40D74178" w14:textId="77777777"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14:paraId="1CF78026" w14:textId="77777777"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rPr>
          <w:b/>
          <w:i/>
        </w:rPr>
        <w:t> </w:t>
      </w:r>
      <w:r w:rsidR="007F5B6E">
        <w:t>:</w:t>
      </w:r>
    </w:p>
    <w:p w14:paraId="5DFBE654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14:paraId="23C00B05" w14:textId="77777777"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14:paraId="197384E1" w14:textId="77777777"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14:paraId="7FBD58D7" w14:textId="77777777" w:rsidR="0002265F" w:rsidRDefault="0002265F" w:rsidP="00DB2F71">
      <w:pPr>
        <w:pStyle w:val="Titre3"/>
      </w:pPr>
    </w:p>
    <w:p w14:paraId="1E063DA6" w14:textId="77777777"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14:paraId="7077C16C" w14:textId="77777777"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14:paraId="3D444E4F" w14:textId="77777777"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de </w:t>
      </w:r>
      <w:proofErr w:type="spellStart"/>
      <w:r w:rsidR="00F86913" w:rsidRPr="008F16D5">
        <w:rPr>
          <w:b/>
          <w:i/>
        </w:rPr>
        <w:t>IApplicationLog</w:t>
      </w:r>
      <w:proofErr w:type="spellEnd"/>
    </w:p>
    <w:p w14:paraId="007D1321" w14:textId="77777777"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14:paraId="59539814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76FE0EDB" w14:textId="77777777"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14:paraId="0B8CD9D4" w14:textId="77777777"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14:paraId="358D4DA4" w14:textId="77777777" w:rsidR="00EF7E70" w:rsidRDefault="00EF7E70" w:rsidP="00A2429C"/>
    <w:p w14:paraId="08E86C31" w14:textId="77777777"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Widget</w:t>
      </w:r>
      <w:r w:rsidR="0031120D">
        <w:t>s</w:t>
      </w:r>
      <w:r w:rsidR="00E277B8">
        <w:t xml:space="preserve"> sous forme de table</w:t>
      </w:r>
      <w:r w:rsidR="00FF6C3C">
        <w:t> : implémentation partielle d’un agenda</w:t>
      </w:r>
      <w:bookmarkEnd w:id="8"/>
    </w:p>
    <w:p w14:paraId="578B3E95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13ECCF78" w14:textId="77777777"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14:paraId="7EDFF34D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14:paraId="7085C077" w14:textId="77777777"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14:paraId="563579DC" w14:textId="77777777" w:rsidR="00C65133" w:rsidRPr="00C65133" w:rsidRDefault="00C65133" w:rsidP="00C65133"/>
    <w:p w14:paraId="5C90C4A9" w14:textId="77777777"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14:paraId="38D57C22" w14:textId="77777777"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14:paraId="7107FE0A" w14:textId="77777777" w:rsidR="00FC6207" w:rsidRPr="00F86DE4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  <w:lang w:val="en-US"/>
        </w:rPr>
      </w:pPr>
      <w:proofErr w:type="spellStart"/>
      <w:r w:rsidRPr="00F86DE4">
        <w:rPr>
          <w:b/>
          <w:i/>
          <w:lang w:val="en-US"/>
        </w:rPr>
        <w:t>JOptionPane</w:t>
      </w:r>
      <w:proofErr w:type="spellEnd"/>
      <w:r w:rsidRPr="00F86DE4">
        <w:rPr>
          <w:b/>
          <w:i/>
          <w:lang w:val="en-US"/>
        </w:rPr>
        <w:t> </w:t>
      </w:r>
      <w:r w:rsidRPr="00F86DE4">
        <w:rPr>
          <w:lang w:val="en-US"/>
        </w:rPr>
        <w:t xml:space="preserve">: </w:t>
      </w:r>
      <w:hyperlink r:id="rId22" w:history="1">
        <w:r w:rsidRPr="00F86DE4">
          <w:rPr>
            <w:rStyle w:val="Lienhypertexte"/>
            <w:lang w:val="en-US"/>
          </w:rPr>
          <w:t>https://openclassrooms.com/courses/apprenez-a-programmer-en-java/les-menus-et-boites-de-dialogue</w:t>
        </w:r>
      </w:hyperlink>
    </w:p>
    <w:p w14:paraId="5AA9AFBB" w14:textId="77777777" w:rsidR="00295FB2" w:rsidRPr="00F86DE4" w:rsidRDefault="00295FB2" w:rsidP="00295FB2">
      <w:pPr>
        <w:rPr>
          <w:lang w:val="en-US"/>
        </w:rPr>
      </w:pPr>
    </w:p>
    <w:p w14:paraId="3AC77A91" w14:textId="77777777"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14:paraId="11B5DA28" w14:textId="77777777" w:rsidR="001D0CCB" w:rsidRDefault="001D0CCB" w:rsidP="001D0CCB"/>
    <w:p w14:paraId="087EDCF8" w14:textId="77777777"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14:paraId="05EFBE8F" w14:textId="77777777" w:rsidR="001D0CCB" w:rsidRDefault="001D0CCB" w:rsidP="001D0CCB">
      <w:pPr>
        <w:pStyle w:val="Titre3"/>
      </w:pPr>
    </w:p>
    <w:p w14:paraId="596E2AB8" w14:textId="77777777"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14:paraId="7269CC94" w14:textId="7BEC4481" w:rsidR="007F2214" w:rsidRPr="00F223C8" w:rsidRDefault="00ED5CC9">
      <w:pPr>
        <w:rPr>
          <w:noProof/>
        </w:rPr>
      </w:pPr>
      <w:r w:rsidRPr="00ED5CC9">
        <w:rPr>
          <w:noProof/>
          <w:color w:val="FF0000"/>
          <w:sz w:val="24"/>
        </w:rPr>
        <w:t>L’internationalisation était un peu compliqué à faire et en générale se lancer dans un code inconnue est toujours un peu compliqué au début pour savoir exactement se qu’on doit faire.</w:t>
      </w:r>
      <w:r w:rsidR="007F2214" w:rsidRPr="00F223C8">
        <w:rPr>
          <w:noProof/>
        </w:rPr>
        <w:br w:type="page"/>
      </w:r>
    </w:p>
    <w:p w14:paraId="5FDA2DA5" w14:textId="77777777" w:rsidR="007F2214" w:rsidRPr="00F223C8" w:rsidRDefault="007F2214" w:rsidP="007F2214">
      <w:pPr>
        <w:rPr>
          <w:noProof/>
        </w:rPr>
      </w:pPr>
    </w:p>
    <w:p w14:paraId="5015F1BA" w14:textId="77777777"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14:paraId="74E73DCA" w14:textId="77777777" w:rsidR="00260206" w:rsidRDefault="00260206" w:rsidP="00D22DC9">
      <w:pPr>
        <w:pStyle w:val="Titre2"/>
      </w:pPr>
    </w:p>
    <w:p w14:paraId="663A6AB0" w14:textId="77777777"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14:paraId="6A1BC8F6" w14:textId="77777777" w:rsidR="008C43F9" w:rsidRDefault="008C43F9" w:rsidP="00533439"/>
    <w:p w14:paraId="46F97C34" w14:textId="77777777"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14:paraId="6C1EB3E0" w14:textId="77777777"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14:paraId="70E7822C" w14:textId="77777777"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14:paraId="7C79BE1A" w14:textId="77777777" w:rsidR="008C43F9" w:rsidRDefault="008C43F9" w:rsidP="00533439"/>
    <w:p w14:paraId="657EEFD7" w14:textId="77777777"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14:paraId="51C409CF" w14:textId="77777777"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14:paraId="68B929F5" w14:textId="77777777" w:rsidR="000A1783" w:rsidRDefault="000A1783" w:rsidP="00533439"/>
    <w:p w14:paraId="228B7B17" w14:textId="77777777"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14:paraId="5BFDE816" w14:textId="77777777"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14:paraId="36BD7FD1" w14:textId="77777777"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14:paraId="1EDD3704" w14:textId="77777777" w:rsidR="005E1668" w:rsidRDefault="005E1668" w:rsidP="005E1668"/>
    <w:p w14:paraId="27944FE0" w14:textId="77777777"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14:paraId="7FC8F96C" w14:textId="77777777"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14:paraId="5C159526" w14:textId="77777777" w:rsidR="001D0CCB" w:rsidRDefault="001D0CCB" w:rsidP="001D0CCB"/>
    <w:p w14:paraId="4307C8D1" w14:textId="77777777"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14:paraId="1CAFD6FD" w14:textId="77777777"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14:paraId="20D77251" w14:textId="77777777"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14:paraId="04494F11" w14:textId="77777777" w:rsidR="001D0CCB" w:rsidRDefault="001D0CCB" w:rsidP="001D0CCB"/>
    <w:p w14:paraId="0B6AF727" w14:textId="77777777" w:rsidR="001D0CCB" w:rsidRDefault="001D0CCB" w:rsidP="00D22DC9">
      <w:pPr>
        <w:pStyle w:val="Titre2"/>
      </w:pPr>
      <w:bookmarkStart w:id="20" w:name="_Toc430965373"/>
      <w:r>
        <w:t>Rapport</w:t>
      </w:r>
      <w:bookmarkEnd w:id="20"/>
    </w:p>
    <w:p w14:paraId="21983A95" w14:textId="77777777" w:rsidR="001D0CCB" w:rsidRDefault="001D0CCB" w:rsidP="001D0CCB"/>
    <w:p w14:paraId="680C2E6F" w14:textId="77777777"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14:paraId="7387A25E" w14:textId="2C8A5E42" w:rsidR="002B1ABC" w:rsidRDefault="00FF0787" w:rsidP="002B1ABC">
      <w:pPr>
        <w:rPr>
          <w:color w:val="FF0000"/>
          <w:sz w:val="24"/>
        </w:rPr>
      </w:pPr>
      <w:r w:rsidRPr="002B1ABC">
        <w:rPr>
          <w:color w:val="FF0000"/>
          <w:sz w:val="24"/>
        </w:rPr>
        <w:t xml:space="preserve">Nous avons tout d’abord créé des tests unitaires pour chaque classe afin de bien protéger notre programme des erreurs et de les localiser, la classe </w:t>
      </w:r>
      <w:proofErr w:type="spellStart"/>
      <w:r w:rsidRPr="002B1ABC">
        <w:rPr>
          <w:color w:val="FF0000"/>
          <w:sz w:val="24"/>
        </w:rPr>
        <w:t>IUTException</w:t>
      </w:r>
      <w:proofErr w:type="spellEnd"/>
      <w:r w:rsidRPr="002B1ABC">
        <w:rPr>
          <w:color w:val="FF0000"/>
          <w:sz w:val="24"/>
        </w:rPr>
        <w:t xml:space="preserve"> a été aussi créé afin de </w:t>
      </w:r>
      <w:r w:rsidR="002B1ABC" w:rsidRPr="002B1ABC">
        <w:rPr>
          <w:color w:val="FF0000"/>
          <w:sz w:val="24"/>
        </w:rPr>
        <w:t>gérer</w:t>
      </w:r>
      <w:r w:rsidRPr="002B1ABC">
        <w:rPr>
          <w:color w:val="FF0000"/>
          <w:sz w:val="24"/>
        </w:rPr>
        <w:t xml:space="preserve"> les exceptions. </w:t>
      </w:r>
      <w:r w:rsidR="002B1ABC" w:rsidRPr="002B1ABC">
        <w:rPr>
          <w:color w:val="FF0000"/>
          <w:sz w:val="24"/>
        </w:rPr>
        <w:t>Afin de pouvoir changer la langue en fonction de la langue de l’ordinateur nous avons créé un Singleton d’internationalisation.</w:t>
      </w:r>
    </w:p>
    <w:p w14:paraId="60C03353" w14:textId="187351DD" w:rsidR="002B1ABC" w:rsidRPr="002B1ABC" w:rsidRDefault="002B1ABC" w:rsidP="002B1ABC">
      <w:pPr>
        <w:rPr>
          <w:color w:val="FF0000"/>
          <w:sz w:val="24"/>
        </w:rPr>
      </w:pPr>
      <w:r>
        <w:rPr>
          <w:color w:val="FF0000"/>
          <w:sz w:val="24"/>
        </w:rPr>
        <w:t>Pour finir nous avons créé l’application exécutable.</w:t>
      </w:r>
    </w:p>
    <w:p w14:paraId="534ED44E" w14:textId="77777777" w:rsidR="002B1ABC" w:rsidRPr="002B1ABC" w:rsidRDefault="002B1ABC" w:rsidP="002B1ABC"/>
    <w:p w14:paraId="356CDDEB" w14:textId="77777777" w:rsidR="002B1ABC" w:rsidRPr="002B1ABC" w:rsidRDefault="002B1ABC" w:rsidP="002B1ABC"/>
    <w:p w14:paraId="5858142D" w14:textId="77777777" w:rsidR="001D0CCB" w:rsidRDefault="001D0CCB" w:rsidP="001D0CCB">
      <w:pPr>
        <w:pStyle w:val="Titre3"/>
      </w:pPr>
      <w:bookmarkStart w:id="22" w:name="_Toc430965375"/>
      <w:r>
        <w:lastRenderedPageBreak/>
        <w:t>Difficultés rencontrées</w:t>
      </w:r>
      <w:bookmarkEnd w:id="22"/>
    </w:p>
    <w:p w14:paraId="460AEBFF" w14:textId="77777777" w:rsidR="001D0CCB" w:rsidRPr="001D0CCB" w:rsidRDefault="001D0CCB" w:rsidP="001D0CCB"/>
    <w:p w14:paraId="2C0C73D3" w14:textId="752CDD0B" w:rsidR="00260206" w:rsidRPr="0081629E" w:rsidRDefault="0081629E" w:rsidP="00260206">
      <w:pPr>
        <w:rPr>
          <w:color w:val="FF0000"/>
          <w:sz w:val="24"/>
        </w:rPr>
      </w:pPr>
      <w:r w:rsidRPr="0081629E">
        <w:rPr>
          <w:color w:val="FF0000"/>
          <w:sz w:val="24"/>
        </w:rPr>
        <w:t>J’ai quelques problème avec les tests unitaires, je ne sais vraiment pas quoi mettre dans ces tests unitaires. J’ai eu aussi des difficultés avec l’internationalisation mais j’ai réussi à trouver le code à mettre.</w:t>
      </w:r>
    </w:p>
    <w:p w14:paraId="74C4257D" w14:textId="77777777" w:rsidR="00260206" w:rsidRPr="00260206" w:rsidRDefault="00260206" w:rsidP="00D22DC9">
      <w:pPr>
        <w:pStyle w:val="Titre2"/>
      </w:pPr>
    </w:p>
    <w:p w14:paraId="23DF2353" w14:textId="77777777" w:rsidR="00533439" w:rsidRPr="00533439" w:rsidRDefault="00533439" w:rsidP="00533439"/>
    <w:p w14:paraId="425AE4D2" w14:textId="77777777" w:rsidR="007F2214" w:rsidRPr="00F223C8" w:rsidRDefault="00A16B4B">
      <w:r>
        <w:br w:type="page"/>
      </w:r>
    </w:p>
    <w:p w14:paraId="34091293" w14:textId="77777777"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14:paraId="5B1A536A" w14:textId="77777777" w:rsidR="00762249" w:rsidRDefault="00762249" w:rsidP="00762249"/>
    <w:p w14:paraId="1BFEE453" w14:textId="77777777"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14:paraId="1C89FD53" w14:textId="77777777" w:rsidR="00D24305" w:rsidRDefault="00D24305" w:rsidP="00D24305">
      <w:pPr>
        <w:pStyle w:val="Titre3"/>
      </w:pPr>
    </w:p>
    <w:p w14:paraId="74C82354" w14:textId="77777777"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14:paraId="3D0046FA" w14:textId="77777777"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14:paraId="43FC100E" w14:textId="77777777"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14:paraId="3800B7D6" w14:textId="77777777"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14:paraId="0E9962EA" w14:textId="77777777"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14:paraId="2D745A24" w14:textId="77777777"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14:paraId="63B2D438" w14:textId="77777777" w:rsidR="001C7146" w:rsidRDefault="001C7146" w:rsidP="00A04B36"/>
    <w:p w14:paraId="5E844A93" w14:textId="77777777"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14:paraId="142DC844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14:paraId="3B688A88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14:paraId="3497553B" w14:textId="77777777"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14:paraId="2CAD7966" w14:textId="77777777"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14:paraId="1617040A" w14:textId="77777777"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14:paraId="0C02C023" w14:textId="77777777"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14:paraId="6091C3A6" w14:textId="77777777"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14:paraId="530B9557" w14:textId="77777777" w:rsidR="005E1668" w:rsidRDefault="005E1668" w:rsidP="00A04B36"/>
    <w:p w14:paraId="7E6D02DE" w14:textId="77777777"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14:paraId="3713FDCD" w14:textId="77777777"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14:paraId="14FC84C1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14:paraId="367DAD71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14:paraId="0E738CEA" w14:textId="77777777"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14:paraId="01F19DB7" w14:textId="77777777"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14:paraId="2D3C2B81" w14:textId="77777777" w:rsidR="00A53252" w:rsidRDefault="00A53252" w:rsidP="005240F2">
      <w:pPr>
        <w:rPr>
          <w:b/>
          <w:i/>
        </w:rPr>
      </w:pPr>
    </w:p>
    <w:p w14:paraId="785DCC47" w14:textId="77777777"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14:paraId="4172BD86" w14:textId="77777777"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14:paraId="69DD8FB9" w14:textId="77777777"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 wp14:anchorId="21A1D28F" wp14:editId="581769C7">
            <wp:extent cx="2494077" cy="1660525"/>
            <wp:effectExtent l="0" t="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14:paraId="73DFA86F" w14:textId="77777777" w:rsidR="00A53252" w:rsidRPr="00A53252" w:rsidRDefault="00A53252" w:rsidP="00A53252"/>
    <w:p w14:paraId="664DB0AB" w14:textId="77777777"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14:paraId="4D7F842F" w14:textId="77777777"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14:paraId="2FFEE6C7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14:paraId="60E822C1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14:paraId="448A2460" w14:textId="77777777"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14:paraId="02A23DB0" w14:textId="77777777"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14:paraId="25252F01" w14:textId="77777777"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14:paraId="1E88F755" w14:textId="77777777" w:rsidR="009153A9" w:rsidRDefault="009153A9" w:rsidP="009153A9">
      <w:pPr>
        <w:pStyle w:val="Titre2"/>
      </w:pPr>
    </w:p>
    <w:p w14:paraId="07854AAE" w14:textId="77777777"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14:paraId="1F8E9DAD" w14:textId="77777777"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8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14:paraId="3D43AC9F" w14:textId="77777777"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9" w:history="1">
        <w:r w:rsidR="003D3155" w:rsidRPr="00F93D70">
          <w:rPr>
            <w:rStyle w:val="Lienhypertexte"/>
          </w:rPr>
          <w:t>https://docs.oracle.com/javase/tutorial/uiswing/components/menu.html</w:t>
        </w:r>
      </w:hyperlink>
    </w:p>
    <w:p w14:paraId="68422122" w14:textId="77777777" w:rsidR="003D3155" w:rsidRPr="00F86DE4" w:rsidRDefault="003D3155" w:rsidP="009153A9">
      <w:pPr>
        <w:rPr>
          <w:lang w:val="en-US"/>
        </w:rPr>
      </w:pPr>
      <w:proofErr w:type="gramStart"/>
      <w:r w:rsidRPr="00F86DE4">
        <w:rPr>
          <w:b/>
          <w:lang w:val="en-US"/>
        </w:rPr>
        <w:t>Spinner :</w:t>
      </w:r>
      <w:proofErr w:type="gramEnd"/>
      <w:r w:rsidRPr="00F86DE4">
        <w:rPr>
          <w:lang w:val="en-US"/>
        </w:rPr>
        <w:t xml:space="preserve"> </w:t>
      </w:r>
      <w:hyperlink r:id="rId30" w:history="1">
        <w:r w:rsidR="00234EA6" w:rsidRPr="00F86DE4">
          <w:rPr>
            <w:rStyle w:val="Lienhypertexte"/>
            <w:lang w:val="en-US"/>
          </w:rPr>
          <w:t>https://docs.oracle.com/javase/tutorial/uiswing/components/spinner.html</w:t>
        </w:r>
      </w:hyperlink>
    </w:p>
    <w:p w14:paraId="4BFDF93B" w14:textId="77777777" w:rsidR="009153A9" w:rsidRPr="00F86DE4" w:rsidRDefault="009153A9">
      <w:pPr>
        <w:rPr>
          <w:noProof/>
          <w:lang w:val="en-US"/>
        </w:rPr>
      </w:pPr>
    </w:p>
    <w:p w14:paraId="694F2B24" w14:textId="77777777"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14:paraId="1D36F4B3" w14:textId="77777777" w:rsidR="001D0CCB" w:rsidRDefault="001D0CCB" w:rsidP="001D0CCB"/>
    <w:p w14:paraId="60562ABA" w14:textId="77777777"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14:paraId="146FC78A" w14:textId="050D0AA5" w:rsidR="006A45AE" w:rsidRDefault="006A45AE" w:rsidP="006A45AE">
      <w:pPr>
        <w:rPr>
          <w:color w:val="FF0000"/>
          <w:sz w:val="24"/>
        </w:rPr>
      </w:pPr>
      <w:r>
        <w:rPr>
          <w:color w:val="FF0000"/>
          <w:sz w:val="28"/>
          <w:u w:val="single"/>
        </w:rPr>
        <w:t>Exercice 0 :</w:t>
      </w:r>
      <w:r w:rsidRPr="006A45AE">
        <w:rPr>
          <w:color w:val="FF0000"/>
          <w:sz w:val="28"/>
        </w:rPr>
        <w:t xml:space="preserve"> </w:t>
      </w:r>
      <w:r w:rsidRPr="006A45AE">
        <w:rPr>
          <w:color w:val="FF0000"/>
          <w:sz w:val="24"/>
        </w:rPr>
        <w:t>On voulait que le programme n’ouvre qu’une seule session à la fois, et le singleton nous le permettait.</w:t>
      </w:r>
    </w:p>
    <w:p w14:paraId="605E1A48" w14:textId="77777777" w:rsidR="006A45AE" w:rsidRPr="006A45AE" w:rsidRDefault="006A45AE" w:rsidP="006A45AE">
      <w:pPr>
        <w:rPr>
          <w:color w:val="FF0000"/>
          <w:sz w:val="28"/>
          <w:u w:val="single"/>
        </w:rPr>
      </w:pPr>
    </w:p>
    <w:p w14:paraId="64B20825" w14:textId="77777777" w:rsidR="001D0CCB" w:rsidRDefault="001D0CCB" w:rsidP="001D0CCB">
      <w:pPr>
        <w:pStyle w:val="Titre3"/>
      </w:pPr>
    </w:p>
    <w:p w14:paraId="1CEF66D5" w14:textId="77777777"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14:paraId="0AA6BEED" w14:textId="77777777" w:rsidR="006A45AE" w:rsidRPr="006A45AE" w:rsidRDefault="006A45AE">
      <w:pPr>
        <w:rPr>
          <w:noProof/>
          <w:color w:val="FF0000"/>
          <w:sz w:val="24"/>
        </w:rPr>
      </w:pPr>
    </w:p>
    <w:p w14:paraId="2748C8BB" w14:textId="320D1581" w:rsidR="007F2214" w:rsidRPr="00F223C8" w:rsidRDefault="006A45AE">
      <w:pPr>
        <w:rPr>
          <w:noProof/>
        </w:rPr>
      </w:pPr>
      <w:r w:rsidRPr="006A45AE">
        <w:rPr>
          <w:noProof/>
          <w:color w:val="FF0000"/>
          <w:sz w:val="24"/>
        </w:rPr>
        <w:t>De</w:t>
      </w:r>
      <w:r w:rsidRPr="006A45AE">
        <w:t xml:space="preserve"> </w:t>
      </w:r>
      <w:r w:rsidRPr="006A45AE">
        <w:rPr>
          <w:noProof/>
          <w:color w:val="FF0000"/>
          <w:sz w:val="24"/>
        </w:rPr>
        <w:t>nombreuses difficultés ont été trouvé durant les deux dernier exercice</w:t>
      </w:r>
      <w:r>
        <w:rPr>
          <w:noProof/>
          <w:color w:val="FF0000"/>
          <w:sz w:val="24"/>
        </w:rPr>
        <w:t>s</w:t>
      </w:r>
      <w:r w:rsidRPr="006A45AE">
        <w:rPr>
          <w:noProof/>
          <w:color w:val="FF0000"/>
          <w:sz w:val="24"/>
        </w:rPr>
        <w:t>, ils nous ont pris vraiment beaucoup de temps à comprendre et</w:t>
      </w:r>
      <w:r w:rsidR="00ED5CC9">
        <w:rPr>
          <w:noProof/>
          <w:color w:val="FF0000"/>
          <w:sz w:val="24"/>
        </w:rPr>
        <w:t xml:space="preserve"> à</w:t>
      </w:r>
      <w:bookmarkStart w:id="34" w:name="_GoBack"/>
      <w:bookmarkEnd w:id="34"/>
      <w:r w:rsidRPr="006A45AE">
        <w:rPr>
          <w:noProof/>
          <w:color w:val="FF0000"/>
          <w:sz w:val="24"/>
        </w:rPr>
        <w:t xml:space="preserve"> faire.</w:t>
      </w:r>
      <w:r w:rsidR="007F2214" w:rsidRPr="00F223C8">
        <w:rPr>
          <w:noProof/>
        </w:rPr>
        <w:br w:type="page"/>
      </w:r>
    </w:p>
    <w:p w14:paraId="2E496F1F" w14:textId="77777777"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14:paraId="5238D326" w14:textId="77777777" w:rsidR="00A04B36" w:rsidRDefault="00A04B36" w:rsidP="00A04B36"/>
    <w:p w14:paraId="69093F4E" w14:textId="77777777"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14:paraId="22CE7FC2" w14:textId="77777777" w:rsidR="005A1EE1" w:rsidRDefault="005A1EE1" w:rsidP="00A749E7">
      <w:pPr>
        <w:pStyle w:val="Titre3"/>
      </w:pPr>
    </w:p>
    <w:p w14:paraId="670808F2" w14:textId="77777777"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14:paraId="3A4C1317" w14:textId="77777777"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14:paraId="138537C5" w14:textId="77777777"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14:paraId="78B92EF2" w14:textId="77777777" w:rsidR="00A04B36" w:rsidRDefault="00A04B36" w:rsidP="00A749E7">
      <w:pPr>
        <w:pStyle w:val="Titre3"/>
      </w:pPr>
    </w:p>
    <w:p w14:paraId="734AE476" w14:textId="77777777"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14:paraId="1B2B6819" w14:textId="77777777"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14:paraId="6B4549D7" w14:textId="77777777"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14:paraId="5C2EB73D" w14:textId="77777777" w:rsidR="00A03EC0" w:rsidRPr="00A03EC0" w:rsidRDefault="00A03EC0" w:rsidP="00A03EC0"/>
    <w:p w14:paraId="07387C00" w14:textId="77777777"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14:paraId="1CF9C180" w14:textId="77777777"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14:paraId="34811980" w14:textId="77777777" w:rsidR="00900C41" w:rsidRPr="00900C41" w:rsidRDefault="00900C41" w:rsidP="00900C41"/>
    <w:p w14:paraId="57BC20B6" w14:textId="77777777"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14:paraId="673FBE75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14:paraId="137A6E44" w14:textId="77777777"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14:paraId="5AE4DF6C" w14:textId="77777777"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14:paraId="195C1F55" w14:textId="77777777" w:rsidR="00B236BA" w:rsidRDefault="00B236BA" w:rsidP="00B236BA"/>
    <w:p w14:paraId="7E2AC555" w14:textId="77777777"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14:paraId="49E15CB1" w14:textId="77777777" w:rsidR="00B236BA" w:rsidRDefault="00B236BA" w:rsidP="00900C41">
      <w:r>
        <w:t xml:space="preserve">Vous pouvez ajouter une fonctionnalité offrant la possibilité d’effectuer une sauvegarde dans une base de données. </w:t>
      </w:r>
    </w:p>
    <w:p w14:paraId="65ADD43B" w14:textId="77777777" w:rsidR="00B236BA" w:rsidRDefault="00B236BA" w:rsidP="00900C41"/>
    <w:p w14:paraId="58B3C4C8" w14:textId="77777777"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14:paraId="03911556" w14:textId="77777777"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31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14:paraId="6FEC2E33" w14:textId="77777777"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32" w:history="1">
        <w:r w:rsidRPr="00EA4BED">
          <w:rPr>
            <w:rStyle w:val="Lienhypertexte"/>
          </w:rPr>
          <w:t>http://www.tutorialspoint.com/sqlite/sqlite_java.htm</w:t>
        </w:r>
      </w:hyperlink>
    </w:p>
    <w:p w14:paraId="52B54FF0" w14:textId="77777777" w:rsidR="00A04B36" w:rsidRPr="00A04B36" w:rsidRDefault="00A04B36" w:rsidP="00A04B36"/>
    <w:p w14:paraId="10C89C4E" w14:textId="77777777"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14:paraId="7B21284F" w14:textId="77777777" w:rsidR="00A749E7" w:rsidRDefault="00A749E7" w:rsidP="00A749E7"/>
    <w:p w14:paraId="421465F2" w14:textId="77777777"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14:paraId="2397C983" w14:textId="77777777" w:rsidR="00A749E7" w:rsidRDefault="00A749E7" w:rsidP="00A749E7">
      <w:pPr>
        <w:pStyle w:val="Titre3"/>
      </w:pPr>
    </w:p>
    <w:p w14:paraId="111A5CD7" w14:textId="77777777"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14:paraId="3B686B10" w14:textId="77777777"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14:paraId="2FE01F2D" w14:textId="77777777"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14:paraId="4418DD6F" w14:textId="77777777" w:rsidR="00A04B36" w:rsidRPr="00A04B36" w:rsidRDefault="00A04B36" w:rsidP="00D22DC9">
      <w:pPr>
        <w:pStyle w:val="Titre2"/>
      </w:pPr>
    </w:p>
    <w:p w14:paraId="08F3CE3C" w14:textId="77777777"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14:paraId="0C3B7E49" w14:textId="77777777" w:rsidR="00D27CBA" w:rsidRDefault="00D27CBA" w:rsidP="00D27CBA">
      <w:pPr>
        <w:pStyle w:val="Titre3"/>
        <w:rPr>
          <w:noProof/>
        </w:rPr>
      </w:pPr>
    </w:p>
    <w:p w14:paraId="6168699E" w14:textId="77777777"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14:paraId="7DA8CDF4" w14:textId="77777777"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14:paraId="4FF1F7A2" w14:textId="77777777" w:rsidR="00766EE3" w:rsidRDefault="00766EE3" w:rsidP="00766EE3"/>
    <w:p w14:paraId="10B5F492" w14:textId="77777777"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14:paraId="2F743C0A" w14:textId="77777777"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14:paraId="19300B8D" w14:textId="77777777" w:rsidR="00A92C9A" w:rsidRPr="00A92C9A" w:rsidRDefault="00A92C9A" w:rsidP="00D27CBA">
      <w:pPr>
        <w:pStyle w:val="Titre3"/>
      </w:pPr>
    </w:p>
    <w:p w14:paraId="6337D160" w14:textId="77777777"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14:paraId="6F682FB5" w14:textId="77777777"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14:paraId="0AFB18CF" w14:textId="77777777"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14:paraId="5DF37FF5" w14:textId="77777777"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14:paraId="6180D423" w14:textId="77777777" w:rsidR="00137621" w:rsidRDefault="00137621" w:rsidP="00D27CBA">
      <w:pPr>
        <w:pStyle w:val="Titre3"/>
      </w:pPr>
    </w:p>
    <w:p w14:paraId="26571F67" w14:textId="77777777"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14:paraId="775C8057" w14:textId="77777777"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14:paraId="32B48636" w14:textId="77777777"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14:paraId="528DA227" w14:textId="77777777"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14:paraId="1E929886" w14:textId="77777777"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14:paraId="78F204CC" w14:textId="77777777" w:rsidR="00AF58E1" w:rsidRPr="00082025" w:rsidRDefault="00AF58E1" w:rsidP="00AF58E1">
      <w:pPr>
        <w:pStyle w:val="Paragraphedeliste"/>
        <w:ind w:left="1068"/>
        <w:rPr>
          <w:b/>
        </w:rPr>
      </w:pPr>
    </w:p>
    <w:p w14:paraId="77AF082F" w14:textId="77777777" w:rsidR="00A04B36" w:rsidRDefault="00A04B36" w:rsidP="00D22DC9">
      <w:pPr>
        <w:pStyle w:val="Titre2"/>
        <w:rPr>
          <w:noProof/>
        </w:rPr>
      </w:pPr>
    </w:p>
    <w:p w14:paraId="10D9D981" w14:textId="77777777"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14:paraId="1079E908" w14:textId="77777777" w:rsidR="00D27CBA" w:rsidRDefault="00D27CBA" w:rsidP="00D27CBA"/>
    <w:p w14:paraId="2FED901B" w14:textId="77777777"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14:paraId="47BE1820" w14:textId="77777777" w:rsidR="00D27CBA" w:rsidRDefault="00D27CBA" w:rsidP="00D27CBA">
      <w:pPr>
        <w:pStyle w:val="Titre3"/>
      </w:pPr>
    </w:p>
    <w:p w14:paraId="62B065EE" w14:textId="77777777"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14:paraId="2443414A" w14:textId="77777777"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14:paraId="432C87F4" w14:textId="77777777" w:rsidR="007F2214" w:rsidRPr="00A04B36" w:rsidRDefault="007F2214" w:rsidP="00D22DC9">
      <w:pPr>
        <w:pStyle w:val="Titre2"/>
        <w:rPr>
          <w:noProof/>
        </w:rPr>
      </w:pPr>
    </w:p>
    <w:p w14:paraId="1E686DD7" w14:textId="77777777"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14:paraId="274A8E8C" w14:textId="77777777" w:rsidR="00A92C9A" w:rsidRDefault="00A92C9A" w:rsidP="00A92C9A"/>
    <w:p w14:paraId="724B6899" w14:textId="77777777"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14:paraId="51F8AA52" w14:textId="77777777" w:rsidR="00024372" w:rsidRDefault="00024372" w:rsidP="00024372">
      <w:pPr>
        <w:pStyle w:val="Titre3"/>
      </w:pPr>
    </w:p>
    <w:p w14:paraId="4BAAE5A1" w14:textId="77777777"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14:paraId="76382328" w14:textId="77777777"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14:paraId="62A9B548" w14:textId="77777777"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14:paraId="239C7FD2" w14:textId="77777777" w:rsidR="00A92C9A" w:rsidRDefault="00A92C9A" w:rsidP="00024372">
      <w:pPr>
        <w:pStyle w:val="Titre3"/>
      </w:pPr>
    </w:p>
    <w:p w14:paraId="45E06E03" w14:textId="77777777"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14:paraId="4DE930F2" w14:textId="77777777"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14:paraId="0607952D" w14:textId="77777777"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14:paraId="6BF289FB" w14:textId="77777777" w:rsidR="00D37A70" w:rsidRPr="00D37A70" w:rsidRDefault="00D37A70" w:rsidP="00D37A70"/>
    <w:p w14:paraId="52A44995" w14:textId="77777777" w:rsidR="00024372" w:rsidRPr="00F86DE4" w:rsidRDefault="009907F1" w:rsidP="009907F1">
      <w:pPr>
        <w:pStyle w:val="Titre2"/>
        <w:rPr>
          <w:noProof/>
          <w:lang w:val="en-US"/>
        </w:rPr>
      </w:pPr>
      <w:r w:rsidRPr="00F86DE4">
        <w:rPr>
          <w:noProof/>
          <w:lang w:val="en-US"/>
        </w:rPr>
        <w:t>Aide</w:t>
      </w:r>
    </w:p>
    <w:p w14:paraId="03A7CC73" w14:textId="77777777" w:rsidR="009907F1" w:rsidRPr="00F86DE4" w:rsidRDefault="009907F1" w:rsidP="009907F1">
      <w:pPr>
        <w:rPr>
          <w:lang w:val="en-US"/>
        </w:rPr>
      </w:pPr>
      <w:proofErr w:type="spellStart"/>
      <w:proofErr w:type="gramStart"/>
      <w:r w:rsidRPr="00F86DE4">
        <w:rPr>
          <w:b/>
          <w:i/>
          <w:lang w:val="en-US"/>
        </w:rPr>
        <w:t>Shoutbox</w:t>
      </w:r>
      <w:proofErr w:type="spellEnd"/>
      <w:r w:rsidRPr="00F86DE4">
        <w:rPr>
          <w:lang w:val="en-US"/>
        </w:rPr>
        <w:t> :</w:t>
      </w:r>
      <w:proofErr w:type="gramEnd"/>
      <w:r w:rsidRPr="00F86DE4">
        <w:rPr>
          <w:lang w:val="en-US"/>
        </w:rPr>
        <w:t xml:space="preserve"> </w:t>
      </w:r>
      <w:hyperlink r:id="rId33" w:history="1">
        <w:r w:rsidRPr="00F86DE4">
          <w:rPr>
            <w:rStyle w:val="Lienhypertexte"/>
            <w:lang w:val="en-US"/>
          </w:rPr>
          <w:t>https://fr.wikipedia.org/wiki/Shoutbox</w:t>
        </w:r>
      </w:hyperlink>
    </w:p>
    <w:p w14:paraId="575AF9CB" w14:textId="77777777" w:rsidR="009907F1" w:rsidRPr="00F86DE4" w:rsidRDefault="009907F1" w:rsidP="009907F1">
      <w:pPr>
        <w:rPr>
          <w:lang w:val="en-US"/>
        </w:rPr>
      </w:pPr>
    </w:p>
    <w:p w14:paraId="582DCC6B" w14:textId="77777777"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14:paraId="7007FF62" w14:textId="77777777" w:rsidR="00024372" w:rsidRDefault="00024372" w:rsidP="00024372"/>
    <w:p w14:paraId="7DDD3C9F" w14:textId="77777777"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14:paraId="2B6BA0DD" w14:textId="77777777" w:rsidR="00024372" w:rsidRDefault="00024372" w:rsidP="00024372">
      <w:pPr>
        <w:pStyle w:val="Titre3"/>
      </w:pPr>
    </w:p>
    <w:p w14:paraId="5B0716ED" w14:textId="77777777"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14:paraId="3A07575E" w14:textId="77777777"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34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9547E" w14:textId="77777777" w:rsidR="00930026" w:rsidRDefault="00930026" w:rsidP="006651C9">
      <w:r>
        <w:separator/>
      </w:r>
    </w:p>
  </w:endnote>
  <w:endnote w:type="continuationSeparator" w:id="0">
    <w:p w14:paraId="38A2A75D" w14:textId="77777777" w:rsidR="00930026" w:rsidRDefault="00930026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auto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38D0C30" w14:textId="77777777" w:rsidR="00930026" w:rsidRDefault="00930026" w:rsidP="006651C9">
      <w:r>
        <w:separator/>
      </w:r>
    </w:p>
  </w:footnote>
  <w:footnote w:type="continuationSeparator" w:id="0">
    <w:p w14:paraId="2E3C6515" w14:textId="77777777" w:rsidR="00930026" w:rsidRDefault="00930026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4928996"/>
      <w:docPartObj>
        <w:docPartGallery w:val="Page Numbers (Top of Page)"/>
        <w:docPartUnique/>
      </w:docPartObj>
    </w:sdtPr>
    <w:sdtEndPr/>
    <w:sdtContent>
      <w:p w14:paraId="0E852B69" w14:textId="77777777" w:rsidR="00030AD5" w:rsidRDefault="00030AD5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 wp14:anchorId="0DDBF72E" wp14:editId="4AA661A6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2447A0" w14:textId="77777777" w:rsidR="00030AD5" w:rsidRDefault="00030AD5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D5CC9" w:rsidRPr="00ED5CC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10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14:paraId="192447A0" w14:textId="77777777" w:rsidR="00030AD5" w:rsidRDefault="00030AD5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D5CC9" w:rsidRPr="00ED5CC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5DF2434" w14:textId="77777777" w:rsidR="00030AD5" w:rsidRDefault="00030A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831A2B"/>
    <w:multiLevelType w:val="hybridMultilevel"/>
    <w:tmpl w:val="81089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3"/>
  </w:num>
  <w:num w:numId="5">
    <w:abstractNumId w:val="0"/>
  </w:num>
  <w:num w:numId="6">
    <w:abstractNumId w:val="23"/>
  </w:num>
  <w:num w:numId="7">
    <w:abstractNumId w:val="8"/>
  </w:num>
  <w:num w:numId="8">
    <w:abstractNumId w:val="14"/>
  </w:num>
  <w:num w:numId="9">
    <w:abstractNumId w:val="26"/>
  </w:num>
  <w:num w:numId="10">
    <w:abstractNumId w:val="22"/>
  </w:num>
  <w:num w:numId="11">
    <w:abstractNumId w:val="12"/>
  </w:num>
  <w:num w:numId="12">
    <w:abstractNumId w:val="2"/>
  </w:num>
  <w:num w:numId="13">
    <w:abstractNumId w:val="1"/>
  </w:num>
  <w:num w:numId="14">
    <w:abstractNumId w:val="21"/>
  </w:num>
  <w:num w:numId="15">
    <w:abstractNumId w:val="24"/>
  </w:num>
  <w:num w:numId="16">
    <w:abstractNumId w:val="28"/>
  </w:num>
  <w:num w:numId="17">
    <w:abstractNumId w:val="18"/>
  </w:num>
  <w:num w:numId="18">
    <w:abstractNumId w:val="11"/>
  </w:num>
  <w:num w:numId="19">
    <w:abstractNumId w:val="20"/>
  </w:num>
  <w:num w:numId="20">
    <w:abstractNumId w:val="6"/>
  </w:num>
  <w:num w:numId="21">
    <w:abstractNumId w:val="4"/>
  </w:num>
  <w:num w:numId="22">
    <w:abstractNumId w:val="10"/>
  </w:num>
  <w:num w:numId="23">
    <w:abstractNumId w:val="19"/>
  </w:num>
  <w:num w:numId="24">
    <w:abstractNumId w:val="7"/>
  </w:num>
  <w:num w:numId="25">
    <w:abstractNumId w:val="16"/>
  </w:num>
  <w:num w:numId="26">
    <w:abstractNumId w:val="5"/>
  </w:num>
  <w:num w:numId="27">
    <w:abstractNumId w:val="25"/>
  </w:num>
  <w:num w:numId="28">
    <w:abstractNumId w:val="13"/>
  </w:num>
  <w:num w:numId="29">
    <w:abstractNumId w:val="17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303"/>
    <w:rsid w:val="0002265F"/>
    <w:rsid w:val="00022F1F"/>
    <w:rsid w:val="00024372"/>
    <w:rsid w:val="00030AD5"/>
    <w:rsid w:val="000326C5"/>
    <w:rsid w:val="000501B1"/>
    <w:rsid w:val="00064074"/>
    <w:rsid w:val="00071701"/>
    <w:rsid w:val="00082025"/>
    <w:rsid w:val="00083D15"/>
    <w:rsid w:val="000861DC"/>
    <w:rsid w:val="000A1783"/>
    <w:rsid w:val="000B5741"/>
    <w:rsid w:val="000C4001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B226D"/>
    <w:rsid w:val="001B5208"/>
    <w:rsid w:val="001C1ECA"/>
    <w:rsid w:val="001C7146"/>
    <w:rsid w:val="001D0CCB"/>
    <w:rsid w:val="001E1E0E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724D"/>
    <w:rsid w:val="002A765B"/>
    <w:rsid w:val="002B1ABC"/>
    <w:rsid w:val="002B27B1"/>
    <w:rsid w:val="002B4C62"/>
    <w:rsid w:val="002C7480"/>
    <w:rsid w:val="002D4303"/>
    <w:rsid w:val="002D5A2B"/>
    <w:rsid w:val="002E5757"/>
    <w:rsid w:val="002F4FD5"/>
    <w:rsid w:val="0031120D"/>
    <w:rsid w:val="003121AA"/>
    <w:rsid w:val="00323867"/>
    <w:rsid w:val="00340A2D"/>
    <w:rsid w:val="00364ADF"/>
    <w:rsid w:val="0036558D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67951"/>
    <w:rsid w:val="00472FC1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351C9"/>
    <w:rsid w:val="0064617C"/>
    <w:rsid w:val="006651C9"/>
    <w:rsid w:val="00665A00"/>
    <w:rsid w:val="00673B02"/>
    <w:rsid w:val="00675A4D"/>
    <w:rsid w:val="006A45AE"/>
    <w:rsid w:val="006A63B7"/>
    <w:rsid w:val="006B445E"/>
    <w:rsid w:val="006C30D5"/>
    <w:rsid w:val="006C7F0F"/>
    <w:rsid w:val="006D09F6"/>
    <w:rsid w:val="00703848"/>
    <w:rsid w:val="007057AC"/>
    <w:rsid w:val="007113F3"/>
    <w:rsid w:val="00715119"/>
    <w:rsid w:val="00726528"/>
    <w:rsid w:val="00733F41"/>
    <w:rsid w:val="00762249"/>
    <w:rsid w:val="00764205"/>
    <w:rsid w:val="00764B6E"/>
    <w:rsid w:val="00766EE3"/>
    <w:rsid w:val="007735B2"/>
    <w:rsid w:val="00777C35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5B6E"/>
    <w:rsid w:val="00807216"/>
    <w:rsid w:val="008125F5"/>
    <w:rsid w:val="0081629E"/>
    <w:rsid w:val="0082389A"/>
    <w:rsid w:val="00835D58"/>
    <w:rsid w:val="00843C08"/>
    <w:rsid w:val="00857811"/>
    <w:rsid w:val="00861CAD"/>
    <w:rsid w:val="0087101A"/>
    <w:rsid w:val="00884990"/>
    <w:rsid w:val="0088622B"/>
    <w:rsid w:val="008872C5"/>
    <w:rsid w:val="008915FD"/>
    <w:rsid w:val="008B5709"/>
    <w:rsid w:val="008C3C62"/>
    <w:rsid w:val="008C43F9"/>
    <w:rsid w:val="008C6DC7"/>
    <w:rsid w:val="008D156F"/>
    <w:rsid w:val="008D50D3"/>
    <w:rsid w:val="008E1E3B"/>
    <w:rsid w:val="008F16D5"/>
    <w:rsid w:val="008F28B5"/>
    <w:rsid w:val="00900C41"/>
    <w:rsid w:val="00901EB1"/>
    <w:rsid w:val="00903F91"/>
    <w:rsid w:val="00907377"/>
    <w:rsid w:val="00907A1A"/>
    <w:rsid w:val="009104E4"/>
    <w:rsid w:val="009153A9"/>
    <w:rsid w:val="00925F56"/>
    <w:rsid w:val="0093002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6B4B"/>
    <w:rsid w:val="00A2429C"/>
    <w:rsid w:val="00A26E4B"/>
    <w:rsid w:val="00A324F1"/>
    <w:rsid w:val="00A33286"/>
    <w:rsid w:val="00A41E61"/>
    <w:rsid w:val="00A50E6D"/>
    <w:rsid w:val="00A53252"/>
    <w:rsid w:val="00A57B23"/>
    <w:rsid w:val="00A60BAD"/>
    <w:rsid w:val="00A74453"/>
    <w:rsid w:val="00A749E7"/>
    <w:rsid w:val="00A872C4"/>
    <w:rsid w:val="00A92C9A"/>
    <w:rsid w:val="00AA04D5"/>
    <w:rsid w:val="00AC0341"/>
    <w:rsid w:val="00AD46FF"/>
    <w:rsid w:val="00AF4656"/>
    <w:rsid w:val="00AF58E1"/>
    <w:rsid w:val="00AF7742"/>
    <w:rsid w:val="00B00449"/>
    <w:rsid w:val="00B11222"/>
    <w:rsid w:val="00B236BA"/>
    <w:rsid w:val="00B2376E"/>
    <w:rsid w:val="00B26975"/>
    <w:rsid w:val="00B3766B"/>
    <w:rsid w:val="00B4316A"/>
    <w:rsid w:val="00B650CE"/>
    <w:rsid w:val="00B859F6"/>
    <w:rsid w:val="00B87D29"/>
    <w:rsid w:val="00B95C66"/>
    <w:rsid w:val="00BC2BBB"/>
    <w:rsid w:val="00BD6711"/>
    <w:rsid w:val="00BF0E26"/>
    <w:rsid w:val="00BF6D3E"/>
    <w:rsid w:val="00C275F3"/>
    <w:rsid w:val="00C27EF8"/>
    <w:rsid w:val="00C346EA"/>
    <w:rsid w:val="00C52A8A"/>
    <w:rsid w:val="00C54988"/>
    <w:rsid w:val="00C57FC3"/>
    <w:rsid w:val="00C618DC"/>
    <w:rsid w:val="00C65133"/>
    <w:rsid w:val="00C73BAF"/>
    <w:rsid w:val="00C750CC"/>
    <w:rsid w:val="00CA0C9F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52817"/>
    <w:rsid w:val="00D56E0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E341D"/>
    <w:rsid w:val="00DE4713"/>
    <w:rsid w:val="00DF2062"/>
    <w:rsid w:val="00DF4C2E"/>
    <w:rsid w:val="00E07A9B"/>
    <w:rsid w:val="00E277B8"/>
    <w:rsid w:val="00E361B1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93AC4"/>
    <w:rsid w:val="00E970DC"/>
    <w:rsid w:val="00ED0B13"/>
    <w:rsid w:val="00ED5CC9"/>
    <w:rsid w:val="00ED6BED"/>
    <w:rsid w:val="00EE4DD4"/>
    <w:rsid w:val="00EF7E70"/>
    <w:rsid w:val="00F00B21"/>
    <w:rsid w:val="00F06147"/>
    <w:rsid w:val="00F13224"/>
    <w:rsid w:val="00F146C8"/>
    <w:rsid w:val="00F223C8"/>
    <w:rsid w:val="00F336D6"/>
    <w:rsid w:val="00F40A20"/>
    <w:rsid w:val="00F66633"/>
    <w:rsid w:val="00F8101C"/>
    <w:rsid w:val="00F8215C"/>
    <w:rsid w:val="00F86913"/>
    <w:rsid w:val="00F86DE4"/>
    <w:rsid w:val="00FA4A96"/>
    <w:rsid w:val="00FC5B04"/>
    <w:rsid w:val="00FC6207"/>
    <w:rsid w:val="00FD03EE"/>
    <w:rsid w:val="00FD6EA4"/>
    <w:rsid w:val="00FF0787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0AE8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Light">
    <w:name w:val="Grid Table Light"/>
    <w:basedOn w:val="TableauNormal"/>
    <w:uiPriority w:val="99"/>
    <w:rsid w:val="0026020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">
    <w:name w:val="Plain Table 1"/>
    <w:basedOn w:val="TableauNormal"/>
    <w:uiPriority w:val="99"/>
    <w:rsid w:val="0026020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Accent1">
    <w:name w:val="Grid Table 1 Light Accent 1"/>
    <w:basedOn w:val="TableauNormal"/>
    <w:uiPriority w:val="46"/>
    <w:rsid w:val="00260206"/>
    <w:tblPr>
      <w:tblStyleRowBandSize w:val="1"/>
      <w:tblStyleColBandSize w:val="1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imon.teixeira@u-psud.fr" TargetMode="External"/><Relationship Id="rId18" Type="http://schemas.openxmlformats.org/officeDocument/2006/relationships/diagramLayout" Target="diagrams/layout1.xml"/><Relationship Id="rId26" Type="http://schemas.openxmlformats.org/officeDocument/2006/relationships/diagramColors" Target="diagrams/colors2.xml"/><Relationship Id="rId3" Type="http://schemas.openxmlformats.org/officeDocument/2006/relationships/customXml" Target="../customXml/item3.xml"/><Relationship Id="rId21" Type="http://schemas.microsoft.com/office/2007/relationships/diagramDrawing" Target="diagrams/drawing1.xml"/><Relationship Id="rId34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diagramData" Target="diagrams/data1.xml"/><Relationship Id="rId25" Type="http://schemas.openxmlformats.org/officeDocument/2006/relationships/diagramQuickStyle" Target="diagrams/quickStyle2.xml"/><Relationship Id="rId33" Type="http://schemas.openxmlformats.org/officeDocument/2006/relationships/hyperlink" Target="https://fr.wikipedia.org/wiki/Shoutbox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fabien.pavot@u-psud.fr" TargetMode="External"/><Relationship Id="rId20" Type="http://schemas.openxmlformats.org/officeDocument/2006/relationships/diagramColors" Target="diagrams/colors1.xml"/><Relationship Id="rId29" Type="http://schemas.openxmlformats.org/officeDocument/2006/relationships/hyperlink" Target="https://docs.oracle.com/javase/tutorial/uiswing/components/menu.html" TargetMode="Externa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24" Type="http://schemas.openxmlformats.org/officeDocument/2006/relationships/diagramLayout" Target="diagrams/layout2.xml"/><Relationship Id="rId32" Type="http://schemas.openxmlformats.org/officeDocument/2006/relationships/hyperlink" Target="http://www.tutorialspoint.com/sqlite/sqlite_java.htm" TargetMode="External"/><Relationship Id="rId5" Type="http://schemas.openxmlformats.org/officeDocument/2006/relationships/styles" Target="styles.xml"/><Relationship Id="rId15" Type="http://schemas.openxmlformats.org/officeDocument/2006/relationships/hyperlink" Target="mailto:simon.teixeira@u-psud.fr" TargetMode="External"/><Relationship Id="rId23" Type="http://schemas.openxmlformats.org/officeDocument/2006/relationships/diagramData" Target="diagrams/data2.xml"/><Relationship Id="rId28" Type="http://schemas.openxmlformats.org/officeDocument/2006/relationships/hyperlink" Target="http://www.tutorialspoint.com/design_pattern/filter_pattern.htm" TargetMode="External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diagramQuickStyle" Target="diagrams/quickStyle1.xml"/><Relationship Id="rId31" Type="http://schemas.openxmlformats.org/officeDocument/2006/relationships/hyperlink" Target="http://alvinalexander.com/blog/post/jfc-swing/how-create-simple-swing-html-viewer-browser-java" TargetMode="Externa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mailto:fabien.pavot@u-psud.fr" TargetMode="External"/><Relationship Id="rId22" Type="http://schemas.openxmlformats.org/officeDocument/2006/relationships/hyperlink" Target="https://openclassrooms.com/courses/apprenez-a-programmer-en-java/les-menus-et-boites-de-dialogue" TargetMode="External"/><Relationship Id="rId27" Type="http://schemas.microsoft.com/office/2007/relationships/diagramDrawing" Target="diagrams/drawing2.xml"/><Relationship Id="rId30" Type="http://schemas.openxmlformats.org/officeDocument/2006/relationships/hyperlink" Target="https://docs.oracle.com/javase/tutorial/uiswing/components/spinner.html" TargetMode="Externa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308148DF-F463-45D9-9E78-BDE33F773964}" type="presOf" srcId="{139FBCB0-87C1-4D19-9898-BB48C99D5614}" destId="{AEBC5B76-A737-49A2-B533-66F2022C87AD}" srcOrd="0" destOrd="0" presId="urn:microsoft.com/office/officeart/2005/8/layout/hierarchy2"/>
    <dgm:cxn modelId="{DE55D04D-B6F8-48FD-9D43-2C7319E0A1E1}" type="presOf" srcId="{F1D4A2FF-1ED4-48C6-8293-904F41872AF1}" destId="{881DB251-9FB1-4300-9BCC-5ED061EBD6BA}" srcOrd="1" destOrd="0" presId="urn:microsoft.com/office/officeart/2005/8/layout/hierarchy2"/>
    <dgm:cxn modelId="{2E461FEC-F844-499C-A7F5-8A27A18C15C2}" type="presOf" srcId="{0B7CF66D-0A27-42E3-AC6D-2DB726B0F1E6}" destId="{F84282DA-A190-4AE4-80A2-887CA41C8DE9}" srcOrd="0" destOrd="0" presId="urn:microsoft.com/office/officeart/2005/8/layout/hierarchy2"/>
    <dgm:cxn modelId="{E1D8A849-9D7E-4132-B31E-7E4F276FC32E}" type="presOf" srcId="{1489036D-A9DA-40B5-957F-936B4A348264}" destId="{D2E89353-C1DC-4D8C-81F7-770019C69DEF}" srcOrd="1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7ECCDDE1-1492-481A-B906-655BBBF66DA4}" type="presOf" srcId="{C72AA88C-4AEE-412B-ABBF-33D17A0AD941}" destId="{C0DFBE07-132A-42A3-A5E2-F594000B2340}" srcOrd="1" destOrd="0" presId="urn:microsoft.com/office/officeart/2005/8/layout/hierarchy2"/>
    <dgm:cxn modelId="{04CCEA15-13CC-416B-936F-2B74C1663D11}" type="presOf" srcId="{139FBCB0-87C1-4D19-9898-BB48C99D5614}" destId="{2D4C1DD3-7A1B-4669-AB42-72A65ACFF1A8}" srcOrd="1" destOrd="0" presId="urn:microsoft.com/office/officeart/2005/8/layout/hierarchy2"/>
    <dgm:cxn modelId="{560DB7A7-B570-4ADB-85D0-7504527B291D}" type="presOf" srcId="{9E6B55FE-E53C-49DC-B515-C2397BEC2CAB}" destId="{288590B9-AA3F-44E1-86EF-EEFFCBA51BD5}" srcOrd="0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DFE1348A-9057-43CE-A555-17146F9553B0}" type="presOf" srcId="{DD6977A0-3802-4240-88A2-691E7C2C48A6}" destId="{968AF4BE-4974-4BD5-85C7-35A0B47C6F8A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9EDAC7B7-E70D-4227-8659-787E7DC60082}" type="presOf" srcId="{16244E34-B2A7-4CB0-B85E-995BCA75C3E6}" destId="{D91136A0-BBA5-4033-85D4-E551E48A4097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1D778A3B-5149-4A46-B155-E7D871A1BD32}" type="presOf" srcId="{DD6977A0-3802-4240-88A2-691E7C2C48A6}" destId="{6F424515-AE64-4689-98CF-DEE19DC54531}" srcOrd="1" destOrd="0" presId="urn:microsoft.com/office/officeart/2005/8/layout/hierarchy2"/>
    <dgm:cxn modelId="{989ED016-E2DD-417F-9268-291140B5D137}" type="presOf" srcId="{559D18E3-752D-4EE1-9939-C38FEFFAE5A4}" destId="{9EFBE792-9572-41CC-B394-D06BBCFDDEA7}" srcOrd="0" destOrd="0" presId="urn:microsoft.com/office/officeart/2005/8/layout/hierarchy2"/>
    <dgm:cxn modelId="{364BDA5B-CB90-4F74-8F33-72FEB62DF514}" type="presOf" srcId="{C72AA88C-4AEE-412B-ABBF-33D17A0AD941}" destId="{8E5DD861-D493-4A0A-B81E-EB2108ED9BB3}" srcOrd="0" destOrd="0" presId="urn:microsoft.com/office/officeart/2005/8/layout/hierarchy2"/>
    <dgm:cxn modelId="{BA74BDFB-7FA3-49C3-89B8-75BD9327FA3D}" type="presOf" srcId="{6EAA9C23-3A78-4C27-AAC9-504C071FA2D8}" destId="{FFF314B7-9492-4462-8B1C-7BC33784FA0A}" srcOrd="0" destOrd="0" presId="urn:microsoft.com/office/officeart/2005/8/layout/hierarchy2"/>
    <dgm:cxn modelId="{5A457747-31BB-4C1C-8EC9-1AF187386E69}" type="presOf" srcId="{3FE4910D-602C-4A72-BB9E-A3BE3A3A0E78}" destId="{F14A685D-1E0D-4B4F-8491-096DFB19D677}" srcOrd="1" destOrd="0" presId="urn:microsoft.com/office/officeart/2005/8/layout/hierarchy2"/>
    <dgm:cxn modelId="{B2A430B9-59F7-4863-93F9-EB878A1C743F}" type="presOf" srcId="{99F72719-26C5-43AC-9154-CEFFF5CEB37E}" destId="{ECBF6DD1-22FB-4942-9A69-C2E334F2B933}" srcOrd="1" destOrd="0" presId="urn:microsoft.com/office/officeart/2005/8/layout/hierarchy2"/>
    <dgm:cxn modelId="{7C41D45C-182E-46FE-8DC9-AF608DA04F3F}" type="presOf" srcId="{0B7CF66D-0A27-42E3-AC6D-2DB726B0F1E6}" destId="{C296F982-F6F0-4728-ADF2-DC91F37071EA}" srcOrd="1" destOrd="0" presId="urn:microsoft.com/office/officeart/2005/8/layout/hierarchy2"/>
    <dgm:cxn modelId="{03634331-1950-4D5E-BF07-2734FF0C7488}" type="presOf" srcId="{99F72719-26C5-43AC-9154-CEFFF5CEB37E}" destId="{A8464F86-5444-4B1D-8904-D5D84FB93A63}" srcOrd="0" destOrd="0" presId="urn:microsoft.com/office/officeart/2005/8/layout/hierarchy2"/>
    <dgm:cxn modelId="{8EA9D5F2-0C7F-4382-95D9-E5D8376BD6AB}" type="presOf" srcId="{65626F29-AB7F-4A3E-92D9-6AFC55134C2D}" destId="{76D26D6D-EDAF-4C52-8B4D-841B0D968087}" srcOrd="0" destOrd="0" presId="urn:microsoft.com/office/officeart/2005/8/layout/hierarchy2"/>
    <dgm:cxn modelId="{2BFA1B54-D16E-4FB0-8BD4-19E68B7C55FB}" type="presOf" srcId="{F1D4A2FF-1ED4-48C6-8293-904F41872AF1}" destId="{215E04C8-8ADC-4870-8072-6C6871A934E8}" srcOrd="0" destOrd="0" presId="urn:microsoft.com/office/officeart/2005/8/layout/hierarchy2"/>
    <dgm:cxn modelId="{5651F379-3CDD-47CE-B4BB-FD468F005953}" type="presOf" srcId="{3FE4910D-602C-4A72-BB9E-A3BE3A3A0E78}" destId="{C26101A3-172C-4AFD-8AA5-00EF71442597}" srcOrd="0" destOrd="0" presId="urn:microsoft.com/office/officeart/2005/8/layout/hierarchy2"/>
    <dgm:cxn modelId="{F9B26FF5-9785-4627-84DE-C84C1911D186}" type="presOf" srcId="{B13E7694-BD7E-4ACD-8A25-288621413B33}" destId="{D36435EE-5DD9-4CB1-80E2-64E88C5269A2}" srcOrd="0" destOrd="0" presId="urn:microsoft.com/office/officeart/2005/8/layout/hierarchy2"/>
    <dgm:cxn modelId="{002808D3-4151-4375-9FC2-182C72A14B51}" type="presOf" srcId="{1489036D-A9DA-40B5-957F-936B4A348264}" destId="{EBFADA6F-FD50-43FB-87CB-15B1D9AA94CD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DCA065BC-4428-44A5-9111-71F43C705EC7}" type="presOf" srcId="{495223E1-057C-40FA-B321-DB15D7B7BF1E}" destId="{98EDA116-065D-473B-983B-F7A1A4E0692D}" srcOrd="0" destOrd="0" presId="urn:microsoft.com/office/officeart/2005/8/layout/hierarchy2"/>
    <dgm:cxn modelId="{C8590152-F5FD-4A85-B4F0-52DADA5E1998}" type="presOf" srcId="{597EB83F-9AF9-4A72-80A3-732912F27C6D}" destId="{D955C53B-B716-4B38-9366-F9DF3D076BCB}" srcOrd="0" destOrd="0" presId="urn:microsoft.com/office/officeart/2005/8/layout/hierarchy2"/>
    <dgm:cxn modelId="{E475195B-5C60-485F-AA21-384936BB1043}" type="presOf" srcId="{559B25C1-457C-4CA8-A035-1849D9779D21}" destId="{858F7110-3310-4783-BBA8-7EC1E711C660}" srcOrd="0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8C8E112A-A6F1-4451-B09D-9D3E1EC2B1D7}" type="presOf" srcId="{AD7B3DA5-2EE7-42E6-A405-E9204AD083F8}" destId="{B96A10A5-DFF5-46F1-944C-3675766C550F}" srcOrd="0" destOrd="0" presId="urn:microsoft.com/office/officeart/2005/8/layout/hierarchy2"/>
    <dgm:cxn modelId="{D6A7D27E-766B-4280-8FB3-818097527247}" type="presOf" srcId="{913E8ED9-5793-4239-BAD8-A00A3159E04D}" destId="{A21B35AB-A6E7-40B0-A48C-F2137E09EDE9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C2730E69-A196-449A-8680-E1EA8362E826}" type="presOf" srcId="{B13E7694-BD7E-4ACD-8A25-288621413B33}" destId="{2FF43323-1B88-4D6E-A12C-28C1BD2304F7}" srcOrd="1" destOrd="0" presId="urn:microsoft.com/office/officeart/2005/8/layout/hierarchy2"/>
    <dgm:cxn modelId="{2B98907B-DA3F-46D8-BC4E-41A5B1342B83}" type="presOf" srcId="{24E98E51-90AC-468F-867A-C952D6FD5668}" destId="{37C38F7E-4D19-426C-A64E-1CBDFC363BB7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7CA2C9D9-51B7-430B-AA4F-2B38081E7DE3}" type="presOf" srcId="{597EB83F-9AF9-4A72-80A3-732912F27C6D}" destId="{1FDB852C-60D2-4512-8688-DBBE489C7C32}" srcOrd="1" destOrd="0" presId="urn:microsoft.com/office/officeart/2005/8/layout/hierarchy2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7B569F10-3F1C-4DA1-A2F1-EECEB4804948}" type="presOf" srcId="{CFFF95AD-6A3E-4156-870B-74376FA448BF}" destId="{DE27DD97-4305-47FC-AFB0-35E1E791B27F}" srcOrd="0" destOrd="0" presId="urn:microsoft.com/office/officeart/2005/8/layout/hierarchy2"/>
    <dgm:cxn modelId="{373B2DD4-804F-4EA9-A337-073BFA5D9466}" type="presOf" srcId="{559D18E3-752D-4EE1-9939-C38FEFFAE5A4}" destId="{E36A5456-E43A-492B-ABAE-06F81987E8E0}" srcOrd="1" destOrd="0" presId="urn:microsoft.com/office/officeart/2005/8/layout/hierarchy2"/>
    <dgm:cxn modelId="{EAA8BC59-BA0E-4025-9A4B-ABEA10859AC5}" type="presOf" srcId="{90721A67-6AD1-4A80-A90E-9D77E7AD4E6D}" destId="{2D8842D7-E959-42FA-BA94-C6E6A8D46F08}" srcOrd="0" destOrd="0" presId="urn:microsoft.com/office/officeart/2005/8/layout/hierarchy2"/>
    <dgm:cxn modelId="{BD3848C8-7BCC-4479-A454-2EE63469285E}" type="presOf" srcId="{4D72C498-B5D7-4A5E-9949-13D4BDD70C79}" destId="{3F3231AA-D37A-47E2-AA64-F3C7B7B2954D}" srcOrd="0" destOrd="0" presId="urn:microsoft.com/office/officeart/2005/8/layout/hierarchy2"/>
    <dgm:cxn modelId="{F5C8E82B-7DA5-4253-9DEA-18FCD0984974}" type="presOf" srcId="{FDC9356B-5836-435E-BB19-C94DC8F3D3EF}" destId="{D63F150D-0E96-4C27-A427-95C317656D1D}" srcOrd="0" destOrd="0" presId="urn:microsoft.com/office/officeart/2005/8/layout/hierarchy2"/>
    <dgm:cxn modelId="{7768723F-1332-4A3F-B801-FFE0C5421D8B}" type="presParOf" srcId="{76D26D6D-EDAF-4C52-8B4D-841B0D968087}" destId="{F8FABF40-7E53-41D6-A584-A511DC78C1BE}" srcOrd="0" destOrd="0" presId="urn:microsoft.com/office/officeart/2005/8/layout/hierarchy2"/>
    <dgm:cxn modelId="{8295E407-6067-46D1-B8E7-231806EC857A}" type="presParOf" srcId="{F8FABF40-7E53-41D6-A584-A511DC78C1BE}" destId="{2D8842D7-E959-42FA-BA94-C6E6A8D46F08}" srcOrd="0" destOrd="0" presId="urn:microsoft.com/office/officeart/2005/8/layout/hierarchy2"/>
    <dgm:cxn modelId="{AC1A69FD-75F1-42F7-859F-E8E7661562A2}" type="presParOf" srcId="{F8FABF40-7E53-41D6-A584-A511DC78C1BE}" destId="{BE75B47B-3650-4F5E-B461-4EF0A961DD5A}" srcOrd="1" destOrd="0" presId="urn:microsoft.com/office/officeart/2005/8/layout/hierarchy2"/>
    <dgm:cxn modelId="{4CCD51BC-2B5D-4141-BCE4-609FC4945BA3}" type="presParOf" srcId="{BE75B47B-3650-4F5E-B461-4EF0A961DD5A}" destId="{F84282DA-A190-4AE4-80A2-887CA41C8DE9}" srcOrd="0" destOrd="0" presId="urn:microsoft.com/office/officeart/2005/8/layout/hierarchy2"/>
    <dgm:cxn modelId="{2BC9C8F9-DFE2-4D78-85C3-668EA8865CA2}" type="presParOf" srcId="{F84282DA-A190-4AE4-80A2-887CA41C8DE9}" destId="{C296F982-F6F0-4728-ADF2-DC91F37071EA}" srcOrd="0" destOrd="0" presId="urn:microsoft.com/office/officeart/2005/8/layout/hierarchy2"/>
    <dgm:cxn modelId="{798AE1B9-AAED-4F37-86EC-47D82AC867E8}" type="presParOf" srcId="{BE75B47B-3650-4F5E-B461-4EF0A961DD5A}" destId="{CF42DF83-DDC9-476D-B33D-59E7CA944A5E}" srcOrd="1" destOrd="0" presId="urn:microsoft.com/office/officeart/2005/8/layout/hierarchy2"/>
    <dgm:cxn modelId="{7A134AFC-C5AB-4934-A94B-E6FC1FCFD56C}" type="presParOf" srcId="{CF42DF83-DDC9-476D-B33D-59E7CA944A5E}" destId="{B96A10A5-DFF5-46F1-944C-3675766C550F}" srcOrd="0" destOrd="0" presId="urn:microsoft.com/office/officeart/2005/8/layout/hierarchy2"/>
    <dgm:cxn modelId="{C3671E3E-E010-46BB-92B5-D7BC4049B1C7}" type="presParOf" srcId="{CF42DF83-DDC9-476D-B33D-59E7CA944A5E}" destId="{4F298BFB-1885-4076-9A22-AC9C0889C64B}" srcOrd="1" destOrd="0" presId="urn:microsoft.com/office/officeart/2005/8/layout/hierarchy2"/>
    <dgm:cxn modelId="{E11B7EFE-0BC2-410F-AE15-68C9CEFECCA4}" type="presParOf" srcId="{4F298BFB-1885-4076-9A22-AC9C0889C64B}" destId="{C26101A3-172C-4AFD-8AA5-00EF71442597}" srcOrd="0" destOrd="0" presId="urn:microsoft.com/office/officeart/2005/8/layout/hierarchy2"/>
    <dgm:cxn modelId="{2081656F-C110-43A9-B77A-36A6991F7FE0}" type="presParOf" srcId="{C26101A3-172C-4AFD-8AA5-00EF71442597}" destId="{F14A685D-1E0D-4B4F-8491-096DFB19D677}" srcOrd="0" destOrd="0" presId="urn:microsoft.com/office/officeart/2005/8/layout/hierarchy2"/>
    <dgm:cxn modelId="{D956E609-1285-4E7B-B950-A79CE34472AC}" type="presParOf" srcId="{4F298BFB-1885-4076-9A22-AC9C0889C64B}" destId="{F368639D-315F-4154-88B1-6A5B912D6526}" srcOrd="1" destOrd="0" presId="urn:microsoft.com/office/officeart/2005/8/layout/hierarchy2"/>
    <dgm:cxn modelId="{9C4E928A-B719-4E64-9620-7A231DB868F4}" type="presParOf" srcId="{F368639D-315F-4154-88B1-6A5B912D6526}" destId="{3F3231AA-D37A-47E2-AA64-F3C7B7B2954D}" srcOrd="0" destOrd="0" presId="urn:microsoft.com/office/officeart/2005/8/layout/hierarchy2"/>
    <dgm:cxn modelId="{30274C5A-67D5-4C1A-B41E-37D9FEFEE6E4}" type="presParOf" srcId="{F368639D-315F-4154-88B1-6A5B912D6526}" destId="{397AEE95-8A0C-4187-A00A-9EB934AA598C}" srcOrd="1" destOrd="0" presId="urn:microsoft.com/office/officeart/2005/8/layout/hierarchy2"/>
    <dgm:cxn modelId="{79A46C79-E1EC-4011-8E44-CAF81003E55F}" type="presParOf" srcId="{397AEE95-8A0C-4187-A00A-9EB934AA598C}" destId="{968AF4BE-4974-4BD5-85C7-35A0B47C6F8A}" srcOrd="0" destOrd="0" presId="urn:microsoft.com/office/officeart/2005/8/layout/hierarchy2"/>
    <dgm:cxn modelId="{7440BF92-B26B-4BF9-A7AD-9C33462B0EE0}" type="presParOf" srcId="{968AF4BE-4974-4BD5-85C7-35A0B47C6F8A}" destId="{6F424515-AE64-4689-98CF-DEE19DC54531}" srcOrd="0" destOrd="0" presId="urn:microsoft.com/office/officeart/2005/8/layout/hierarchy2"/>
    <dgm:cxn modelId="{4FCB3BD7-5231-42A0-BE4D-EE9DAA66E065}" type="presParOf" srcId="{397AEE95-8A0C-4187-A00A-9EB934AA598C}" destId="{EB924A49-A3F3-497C-ACC4-327EDE264F60}" srcOrd="1" destOrd="0" presId="urn:microsoft.com/office/officeart/2005/8/layout/hierarchy2"/>
    <dgm:cxn modelId="{D47CD926-72AA-46FB-AEB9-D89B420EA82C}" type="presParOf" srcId="{EB924A49-A3F3-497C-ACC4-327EDE264F60}" destId="{D63F150D-0E96-4C27-A427-95C317656D1D}" srcOrd="0" destOrd="0" presId="urn:microsoft.com/office/officeart/2005/8/layout/hierarchy2"/>
    <dgm:cxn modelId="{B49B52F0-D305-4C47-87BA-B07212836B90}" type="presParOf" srcId="{EB924A49-A3F3-497C-ACC4-327EDE264F60}" destId="{1491B2AE-5B55-45CE-B988-8E12BEB8BF55}" srcOrd="1" destOrd="0" presId="urn:microsoft.com/office/officeart/2005/8/layout/hierarchy2"/>
    <dgm:cxn modelId="{8AAB7AEC-889A-4D3D-9F34-0690736EEF6D}" type="presParOf" srcId="{397AEE95-8A0C-4187-A00A-9EB934AA598C}" destId="{AEBC5B76-A737-49A2-B533-66F2022C87AD}" srcOrd="2" destOrd="0" presId="urn:microsoft.com/office/officeart/2005/8/layout/hierarchy2"/>
    <dgm:cxn modelId="{E726BB11-02A3-4E71-B250-619633F76DF8}" type="presParOf" srcId="{AEBC5B76-A737-49A2-B533-66F2022C87AD}" destId="{2D4C1DD3-7A1B-4669-AB42-72A65ACFF1A8}" srcOrd="0" destOrd="0" presId="urn:microsoft.com/office/officeart/2005/8/layout/hierarchy2"/>
    <dgm:cxn modelId="{84BA5808-94BF-4E4B-9063-9F4A9C85AF81}" type="presParOf" srcId="{397AEE95-8A0C-4187-A00A-9EB934AA598C}" destId="{9F7C6272-585E-4DDA-B1DC-EB4580AF2AB2}" srcOrd="3" destOrd="0" presId="urn:microsoft.com/office/officeart/2005/8/layout/hierarchy2"/>
    <dgm:cxn modelId="{F58BD638-9169-4FAD-A73C-6526D92199F1}" type="presParOf" srcId="{9F7C6272-585E-4DDA-B1DC-EB4580AF2AB2}" destId="{DE27DD97-4305-47FC-AFB0-35E1E791B27F}" srcOrd="0" destOrd="0" presId="urn:microsoft.com/office/officeart/2005/8/layout/hierarchy2"/>
    <dgm:cxn modelId="{0A4FC512-11E5-405F-AC52-2762ED094FFF}" type="presParOf" srcId="{9F7C6272-585E-4DDA-B1DC-EB4580AF2AB2}" destId="{4A028989-708D-4CC4-885B-928EC3B6636B}" srcOrd="1" destOrd="0" presId="urn:microsoft.com/office/officeart/2005/8/layout/hierarchy2"/>
    <dgm:cxn modelId="{2B394158-6A55-49DF-BAC4-4F8F805AB4F5}" type="presParOf" srcId="{4A028989-708D-4CC4-885B-928EC3B6636B}" destId="{EBFADA6F-FD50-43FB-87CB-15B1D9AA94CD}" srcOrd="0" destOrd="0" presId="urn:microsoft.com/office/officeart/2005/8/layout/hierarchy2"/>
    <dgm:cxn modelId="{3BF05528-FE13-4B63-B743-A2524ED2EDA5}" type="presParOf" srcId="{EBFADA6F-FD50-43FB-87CB-15B1D9AA94CD}" destId="{D2E89353-C1DC-4D8C-81F7-770019C69DEF}" srcOrd="0" destOrd="0" presId="urn:microsoft.com/office/officeart/2005/8/layout/hierarchy2"/>
    <dgm:cxn modelId="{E11AFBBC-FCB8-487F-8E4E-D6E741AD8BCC}" type="presParOf" srcId="{4A028989-708D-4CC4-885B-928EC3B6636B}" destId="{CC9BC564-3787-4383-9FFC-61D9D0588B21}" srcOrd="1" destOrd="0" presId="urn:microsoft.com/office/officeart/2005/8/layout/hierarchy2"/>
    <dgm:cxn modelId="{A2806563-A468-4048-B5F6-4C2FC8172FD7}" type="presParOf" srcId="{CC9BC564-3787-4383-9FFC-61D9D0588B21}" destId="{858F7110-3310-4783-BBA8-7EC1E711C660}" srcOrd="0" destOrd="0" presId="urn:microsoft.com/office/officeart/2005/8/layout/hierarchy2"/>
    <dgm:cxn modelId="{5BC580A7-2989-47A8-8CB9-C3D3A3CBEBE0}" type="presParOf" srcId="{CC9BC564-3787-4383-9FFC-61D9D0588B21}" destId="{65C1A66E-C56C-4171-AB97-8297D46BDB88}" srcOrd="1" destOrd="0" presId="urn:microsoft.com/office/officeart/2005/8/layout/hierarchy2"/>
    <dgm:cxn modelId="{3F02F9E3-F758-4D29-9054-6A8D2313DD5F}" type="presParOf" srcId="{397AEE95-8A0C-4187-A00A-9EB934AA598C}" destId="{9EFBE792-9572-41CC-B394-D06BBCFDDEA7}" srcOrd="4" destOrd="0" presId="urn:microsoft.com/office/officeart/2005/8/layout/hierarchy2"/>
    <dgm:cxn modelId="{4926478B-806D-4648-997E-0AA97E745A57}" type="presParOf" srcId="{9EFBE792-9572-41CC-B394-D06BBCFDDEA7}" destId="{E36A5456-E43A-492B-ABAE-06F81987E8E0}" srcOrd="0" destOrd="0" presId="urn:microsoft.com/office/officeart/2005/8/layout/hierarchy2"/>
    <dgm:cxn modelId="{D62E6E49-F5FF-4EA6-B999-286420E69429}" type="presParOf" srcId="{397AEE95-8A0C-4187-A00A-9EB934AA598C}" destId="{6D225540-AFA0-415E-A130-ABE75225B256}" srcOrd="5" destOrd="0" presId="urn:microsoft.com/office/officeart/2005/8/layout/hierarchy2"/>
    <dgm:cxn modelId="{5776BB20-7BF5-4AC8-B443-9851BEB1FCAB}" type="presParOf" srcId="{6D225540-AFA0-415E-A130-ABE75225B256}" destId="{37C38F7E-4D19-426C-A64E-1CBDFC363BB7}" srcOrd="0" destOrd="0" presId="urn:microsoft.com/office/officeart/2005/8/layout/hierarchy2"/>
    <dgm:cxn modelId="{3DAA66B3-AFC3-47D8-94C9-BD9FACA4A384}" type="presParOf" srcId="{6D225540-AFA0-415E-A130-ABE75225B256}" destId="{F4349A4C-5F5C-42E6-B925-D581139B19CA}" srcOrd="1" destOrd="0" presId="urn:microsoft.com/office/officeart/2005/8/layout/hierarchy2"/>
    <dgm:cxn modelId="{5F3AB5B8-DBAB-41B9-8BB4-AD5C5C19017F}" type="presParOf" srcId="{BE75B47B-3650-4F5E-B461-4EF0A961DD5A}" destId="{A8464F86-5444-4B1D-8904-D5D84FB93A63}" srcOrd="2" destOrd="0" presId="urn:microsoft.com/office/officeart/2005/8/layout/hierarchy2"/>
    <dgm:cxn modelId="{902A13C2-A177-4770-8906-0F6BDAE52A1E}" type="presParOf" srcId="{A8464F86-5444-4B1D-8904-D5D84FB93A63}" destId="{ECBF6DD1-22FB-4942-9A69-C2E334F2B933}" srcOrd="0" destOrd="0" presId="urn:microsoft.com/office/officeart/2005/8/layout/hierarchy2"/>
    <dgm:cxn modelId="{78F2FA72-A023-4358-AD86-C6D1D062A96E}" type="presParOf" srcId="{BE75B47B-3650-4F5E-B461-4EF0A961DD5A}" destId="{E0C7B8DF-83A1-45D9-B9D9-9ED1C37E4CA4}" srcOrd="3" destOrd="0" presId="urn:microsoft.com/office/officeart/2005/8/layout/hierarchy2"/>
    <dgm:cxn modelId="{A4259522-49C9-4267-A8F7-934CD5AF9F97}" type="presParOf" srcId="{E0C7B8DF-83A1-45D9-B9D9-9ED1C37E4CA4}" destId="{FFF314B7-9492-4462-8B1C-7BC33784FA0A}" srcOrd="0" destOrd="0" presId="urn:microsoft.com/office/officeart/2005/8/layout/hierarchy2"/>
    <dgm:cxn modelId="{39A02A70-245D-47E7-B1D7-36A96019ED89}" type="presParOf" srcId="{E0C7B8DF-83A1-45D9-B9D9-9ED1C37E4CA4}" destId="{F4FA03A4-3DA6-47F7-9A77-3B374796CB77}" srcOrd="1" destOrd="0" presId="urn:microsoft.com/office/officeart/2005/8/layout/hierarchy2"/>
    <dgm:cxn modelId="{FB7F0840-0BC8-4264-ACA8-E3641FA7B2A8}" type="presParOf" srcId="{F4FA03A4-3DA6-47F7-9A77-3B374796CB77}" destId="{8E5DD861-D493-4A0A-B81E-EB2108ED9BB3}" srcOrd="0" destOrd="0" presId="urn:microsoft.com/office/officeart/2005/8/layout/hierarchy2"/>
    <dgm:cxn modelId="{AF3BE028-8A7E-4D2D-A58A-047008BC120E}" type="presParOf" srcId="{8E5DD861-D493-4A0A-B81E-EB2108ED9BB3}" destId="{C0DFBE07-132A-42A3-A5E2-F594000B2340}" srcOrd="0" destOrd="0" presId="urn:microsoft.com/office/officeart/2005/8/layout/hierarchy2"/>
    <dgm:cxn modelId="{15639AD9-5C0F-4730-9EC4-D1FF68D35E9F}" type="presParOf" srcId="{F4FA03A4-3DA6-47F7-9A77-3B374796CB77}" destId="{D48AA310-08E8-41B2-9889-9054306545F3}" srcOrd="1" destOrd="0" presId="urn:microsoft.com/office/officeart/2005/8/layout/hierarchy2"/>
    <dgm:cxn modelId="{4685FD91-2D30-47C1-B97F-6665A670F5D2}" type="presParOf" srcId="{D48AA310-08E8-41B2-9889-9054306545F3}" destId="{A21B35AB-A6E7-40B0-A48C-F2137E09EDE9}" srcOrd="0" destOrd="0" presId="urn:microsoft.com/office/officeart/2005/8/layout/hierarchy2"/>
    <dgm:cxn modelId="{75DECCD8-30C9-483E-8B86-02F99B0C009D}" type="presParOf" srcId="{D48AA310-08E8-41B2-9889-9054306545F3}" destId="{8B5CE3EF-0622-44C1-849C-2057D356BCBF}" srcOrd="1" destOrd="0" presId="urn:microsoft.com/office/officeart/2005/8/layout/hierarchy2"/>
    <dgm:cxn modelId="{B105ABD9-46CB-4585-B62E-2EAE3BA25B98}" type="presParOf" srcId="{F4FA03A4-3DA6-47F7-9A77-3B374796CB77}" destId="{D36435EE-5DD9-4CB1-80E2-64E88C5269A2}" srcOrd="2" destOrd="0" presId="urn:microsoft.com/office/officeart/2005/8/layout/hierarchy2"/>
    <dgm:cxn modelId="{462A7108-294E-418B-B726-B17F2AB37F48}" type="presParOf" srcId="{D36435EE-5DD9-4CB1-80E2-64E88C5269A2}" destId="{2FF43323-1B88-4D6E-A12C-28C1BD2304F7}" srcOrd="0" destOrd="0" presId="urn:microsoft.com/office/officeart/2005/8/layout/hierarchy2"/>
    <dgm:cxn modelId="{1C42E59A-C665-4A0E-95E9-90A378CEEA6B}" type="presParOf" srcId="{F4FA03A4-3DA6-47F7-9A77-3B374796CB77}" destId="{36D12C6A-C33F-444D-985E-C87528F365EF}" srcOrd="3" destOrd="0" presId="urn:microsoft.com/office/officeart/2005/8/layout/hierarchy2"/>
    <dgm:cxn modelId="{3E87E59D-73F2-4DCD-A189-87D4A2FE98C3}" type="presParOf" srcId="{36D12C6A-C33F-444D-985E-C87528F365EF}" destId="{D91136A0-BBA5-4033-85D4-E551E48A4097}" srcOrd="0" destOrd="0" presId="urn:microsoft.com/office/officeart/2005/8/layout/hierarchy2"/>
    <dgm:cxn modelId="{7D41BA02-D98D-4556-B04B-FAF25FC438F9}" type="presParOf" srcId="{36D12C6A-C33F-444D-985E-C87528F365EF}" destId="{18A8A596-414D-45EC-82A0-4CE6CE2BCEAF}" srcOrd="1" destOrd="0" presId="urn:microsoft.com/office/officeart/2005/8/layout/hierarchy2"/>
    <dgm:cxn modelId="{FEBC1402-8F45-4F98-942F-F9B4A91C6103}" type="presParOf" srcId="{F4FA03A4-3DA6-47F7-9A77-3B374796CB77}" destId="{215E04C8-8ADC-4870-8072-6C6871A934E8}" srcOrd="4" destOrd="0" presId="urn:microsoft.com/office/officeart/2005/8/layout/hierarchy2"/>
    <dgm:cxn modelId="{27FC990D-FCDB-4741-907F-26129C8BC2C5}" type="presParOf" srcId="{215E04C8-8ADC-4870-8072-6C6871A934E8}" destId="{881DB251-9FB1-4300-9BCC-5ED061EBD6BA}" srcOrd="0" destOrd="0" presId="urn:microsoft.com/office/officeart/2005/8/layout/hierarchy2"/>
    <dgm:cxn modelId="{58A650A5-A47E-4462-8C28-59BD6C0E3A0A}" type="presParOf" srcId="{F4FA03A4-3DA6-47F7-9A77-3B374796CB77}" destId="{99095670-E0F4-480E-9255-5D1CF51C2306}" srcOrd="5" destOrd="0" presId="urn:microsoft.com/office/officeart/2005/8/layout/hierarchy2"/>
    <dgm:cxn modelId="{533831C3-386B-41C8-B653-91AB66DE68DD}" type="presParOf" srcId="{99095670-E0F4-480E-9255-5D1CF51C2306}" destId="{288590B9-AA3F-44E1-86EF-EEFFCBA51BD5}" srcOrd="0" destOrd="0" presId="urn:microsoft.com/office/officeart/2005/8/layout/hierarchy2"/>
    <dgm:cxn modelId="{3C8768FD-5F18-4D96-865F-F4FD9114273E}" type="presParOf" srcId="{99095670-E0F4-480E-9255-5D1CF51C2306}" destId="{C9ADEDFB-79EA-4185-B0EC-F6EC4D8F782E}" srcOrd="1" destOrd="0" presId="urn:microsoft.com/office/officeart/2005/8/layout/hierarchy2"/>
    <dgm:cxn modelId="{4A49934E-9CD8-4850-97D5-5B6DB2B5ED8B}" type="presParOf" srcId="{F4FA03A4-3DA6-47F7-9A77-3B374796CB77}" destId="{D955C53B-B716-4B38-9366-F9DF3D076BCB}" srcOrd="6" destOrd="0" presId="urn:microsoft.com/office/officeart/2005/8/layout/hierarchy2"/>
    <dgm:cxn modelId="{D15BCE14-65C0-401C-88E2-200D8BC64F89}" type="presParOf" srcId="{D955C53B-B716-4B38-9366-F9DF3D076BCB}" destId="{1FDB852C-60D2-4512-8688-DBBE489C7C32}" srcOrd="0" destOrd="0" presId="urn:microsoft.com/office/officeart/2005/8/layout/hierarchy2"/>
    <dgm:cxn modelId="{F4ED3E92-688E-489F-A1FA-C71EEF7ABD90}" type="presParOf" srcId="{F4FA03A4-3DA6-47F7-9A77-3B374796CB77}" destId="{4D2DD327-F21E-40DF-89CF-2531CE508332}" srcOrd="7" destOrd="0" presId="urn:microsoft.com/office/officeart/2005/8/layout/hierarchy2"/>
    <dgm:cxn modelId="{5C05D0C8-1123-4A52-B0B6-94FC1CF8A16C}" type="presParOf" srcId="{4D2DD327-F21E-40DF-89CF-2531CE508332}" destId="{98EDA116-065D-473B-983B-F7A1A4E0692D}" srcOrd="0" destOrd="0" presId="urn:microsoft.com/office/officeart/2005/8/layout/hierarchy2"/>
    <dgm:cxn modelId="{1FC8B817-7177-4521-85C6-2B41FD9F7DA0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CF57B5A9-9ED9-47B9-AF0C-DB369797CB77}" type="presOf" srcId="{5E47499F-6F41-4F22-A420-01A675CE6103}" destId="{E11C7B6F-7180-43A5-992E-3EA5851F2391}" srcOrd="0" destOrd="0" presId="urn:microsoft.com/office/officeart/2005/8/layout/hierarchy2"/>
    <dgm:cxn modelId="{83EAD69E-400A-4CC9-BD53-B6E835151573}" type="presOf" srcId="{50BC2FEF-90AA-4887-A217-BCE929A4632A}" destId="{FDA47220-895B-4A69-B2BB-8BF8C016FF4B}" srcOrd="0" destOrd="0" presId="urn:microsoft.com/office/officeart/2005/8/layout/hierarchy2"/>
    <dgm:cxn modelId="{1D1DBDCB-FDC2-4B36-AED7-D51E8E28BCAE}" type="presOf" srcId="{80D7FF03-79A4-410F-8B98-6A9724B85CBA}" destId="{47ACED10-AF50-4A06-8AC5-32A97AE3B1C8}" srcOrd="0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527B8A9D-DF6E-493A-BF2F-7D6D04A65E93}" type="presOf" srcId="{50BC2FEF-90AA-4887-A217-BCE929A4632A}" destId="{9F0B1A31-63BD-41F6-82FC-F5574A92E909}" srcOrd="1" destOrd="0" presId="urn:microsoft.com/office/officeart/2005/8/layout/hierarchy2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30AAFBF5-CF7A-4588-A8D2-8E3D5565F285}" type="presOf" srcId="{D4D9B399-9B7F-46DA-97B2-FED098F5DA6B}" destId="{6E6D9CAD-33D1-4ABE-986B-53D6D631EB94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178A65D8-3675-457A-86E1-9516A261C5AF}" type="presOf" srcId="{753D8466-5B43-4022-9EA6-80697AD791EF}" destId="{2938BCE4-55BC-4FA7-8B13-8D7362E71CAD}" srcOrd="0" destOrd="0" presId="urn:microsoft.com/office/officeart/2005/8/layout/hierarchy2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736F7721-7CC4-4B47-964F-5A18DF10EA56}" type="presOf" srcId="{83FAD934-5D5B-40FC-B3CA-D6105DE3D322}" destId="{19EBF599-727A-47CA-B105-7B4051DFB8C7}" srcOrd="1" destOrd="0" presId="urn:microsoft.com/office/officeart/2005/8/layout/hierarchy2"/>
    <dgm:cxn modelId="{D922E32A-6A7C-4BFA-9EBE-B183F69A74AE}" type="presOf" srcId="{5E47499F-6F41-4F22-A420-01A675CE6103}" destId="{FB48A239-373B-4448-BD7F-C055FA9C8C48}" srcOrd="1" destOrd="0" presId="urn:microsoft.com/office/officeart/2005/8/layout/hierarchy2"/>
    <dgm:cxn modelId="{750170B9-0296-4FAE-9EF6-60FEBFBD22DB}" type="presOf" srcId="{BABCE05A-4544-49DE-A70D-EBD4C2932AA1}" destId="{12FD7525-DB42-46F9-B8FD-D33568A05731}" srcOrd="1" destOrd="0" presId="urn:microsoft.com/office/officeart/2005/8/layout/hierarchy2"/>
    <dgm:cxn modelId="{49CC674B-8328-4033-9566-D6AABD729904}" type="presOf" srcId="{BABCE05A-4544-49DE-A70D-EBD4C2932AA1}" destId="{B4361C68-E191-4E89-B0BD-BAD091626B5B}" srcOrd="0" destOrd="0" presId="urn:microsoft.com/office/officeart/2005/8/layout/hierarchy2"/>
    <dgm:cxn modelId="{A7A8AAF2-680A-4B40-A9A6-4BE02A3E7DBD}" type="presOf" srcId="{7B2890D2-36E9-4029-898C-FC7E72272380}" destId="{497DB5E4-8EF3-40EA-9803-E80F51F19C35}" srcOrd="0" destOrd="0" presId="urn:microsoft.com/office/officeart/2005/8/layout/hierarchy2"/>
    <dgm:cxn modelId="{D8367B68-9E2F-47C1-BED2-DCA38537977E}" type="presOf" srcId="{7BC373CD-A346-4D76-9165-35DCB418DD6B}" destId="{4E10DB54-35ED-4D9F-B388-F6C78413B8E9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2258B96E-04D5-4321-B666-100DC3DFCFF5}" type="presOf" srcId="{45CDA3C7-8713-4369-838A-8B5F475DA36B}" destId="{A1B1FB24-4A19-4073-B3DA-7D6FAFFD6611}" srcOrd="0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FA4380C1-5900-4D2C-A9D4-B26C10156B4D}" type="presOf" srcId="{83FAD934-5D5B-40FC-B3CA-D6105DE3D322}" destId="{8F195852-041E-423A-B5DF-8945941EB406}" srcOrd="0" destOrd="0" presId="urn:microsoft.com/office/officeart/2005/8/layout/hierarchy2"/>
    <dgm:cxn modelId="{F9325C46-AA80-4F77-B89F-ABCAFBDFF856}" type="presOf" srcId="{86643E8D-F7CB-4F7B-B35A-FF26EACC433C}" destId="{419BEB18-32F6-4B18-9238-A8818FE634F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4558C42-9008-45F3-9A26-7B819D768504}" type="presOf" srcId="{076B6350-4EE3-45E3-9904-173A771DF62A}" destId="{BE306FCD-9806-4F30-B3B1-CA273857349C}" srcOrd="0" destOrd="0" presId="urn:microsoft.com/office/officeart/2005/8/layout/hierarchy2"/>
    <dgm:cxn modelId="{24B95383-3CF5-4A41-ACB4-A2816746B33F}" type="presOf" srcId="{7BC373CD-A346-4D76-9165-35DCB418DD6B}" destId="{F67B909A-A307-4E9B-9469-45A779E59A51}" srcOrd="1" destOrd="0" presId="urn:microsoft.com/office/officeart/2005/8/layout/hierarchy2"/>
    <dgm:cxn modelId="{ECACE7EC-8CE3-4F78-AFBE-747BF37395E9}" type="presOf" srcId="{3958656D-BDA3-48B8-B715-8A44FDE6304E}" destId="{2AEF7D3A-FF38-45BC-9B3E-D40CCE847072}" srcOrd="0" destOrd="0" presId="urn:microsoft.com/office/officeart/2005/8/layout/hierarchy2"/>
    <dgm:cxn modelId="{011644BA-3F92-4D97-8330-DCA2CEEEBC91}" type="presOf" srcId="{96FC7229-231F-4CA5-9914-6E9A83756569}" destId="{1906A700-A645-429B-8F9F-2A4F59D4835E}" srcOrd="0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119FB6CF-22CC-48FC-BD0C-193891EAB9D4}" type="presOf" srcId="{139FABCB-F47A-4731-86FD-9DEB34D850B8}" destId="{AB7C6CD4-FF75-4E23-A8C3-0A2318DBB1D6}" srcOrd="0" destOrd="0" presId="urn:microsoft.com/office/officeart/2005/8/layout/hierarchy2"/>
    <dgm:cxn modelId="{7C81D0F8-4400-4FA2-936B-AC171325225C}" type="presOf" srcId="{5AA90255-5B35-44C4-B702-E81F223BEFD8}" destId="{3985982F-35AF-48B0-84C6-0C8F1D9EF2FA}" srcOrd="0" destOrd="0" presId="urn:microsoft.com/office/officeart/2005/8/layout/hierarchy2"/>
    <dgm:cxn modelId="{91E6FD6D-790C-4941-9CA8-359FAACB433D}" type="presOf" srcId="{C3D618C2-BF81-4220-A584-D841429B7058}" destId="{CA6C5886-D1D3-4819-90BD-4BAC8F1EE87D}" srcOrd="0" destOrd="0" presId="urn:microsoft.com/office/officeart/2005/8/layout/hierarchy2"/>
    <dgm:cxn modelId="{C37164FF-5845-45C8-AE73-BBEF4D203284}" type="presOf" srcId="{F20EDC0B-CCE5-4D9D-9982-89A201087390}" destId="{CAE1C8E1-FF9C-459C-820F-5A372E5B5202}" srcOrd="1" destOrd="0" presId="urn:microsoft.com/office/officeart/2005/8/layout/hierarchy2"/>
    <dgm:cxn modelId="{3BCF4AC5-8FD2-426B-9E3D-4A37C451F492}" type="presOf" srcId="{B503AF60-5EB5-4190-8EFC-246E35833849}" destId="{F53448B5-447F-4F1A-81C6-1F0D19E192DD}" srcOrd="0" destOrd="0" presId="urn:microsoft.com/office/officeart/2005/8/layout/hierarchy2"/>
    <dgm:cxn modelId="{4AAEC384-2FF2-4932-8177-26AF2B05656E}" type="presOf" srcId="{139FABCB-F47A-4731-86FD-9DEB34D850B8}" destId="{86416187-05A5-41DD-ADA2-C443892DABB2}" srcOrd="1" destOrd="0" presId="urn:microsoft.com/office/officeart/2005/8/layout/hierarchy2"/>
    <dgm:cxn modelId="{6D3151FA-BE11-40CB-A3FB-A06FDC7CB745}" type="presOf" srcId="{9F4AA07C-F7C0-4EE0-B444-1A0A99B21C5A}" destId="{87E32AC2-4577-44E3-BD84-D5E3BD970540}" srcOrd="1" destOrd="0" presId="urn:microsoft.com/office/officeart/2005/8/layout/hierarchy2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9D5E0D9E-5ABB-4ADA-A1F0-75164BCC6324}" type="presOf" srcId="{8B8178A4-03D0-4F83-88CD-9E6E781603E6}" destId="{C0C8DC8E-72DB-4A2E-A50E-DA1CA06D79E3}" srcOrd="0" destOrd="0" presId="urn:microsoft.com/office/officeart/2005/8/layout/hierarchy2"/>
    <dgm:cxn modelId="{2E1BA99E-2063-44B1-94CD-E5D3F3122FCC}" type="presOf" srcId="{753D8466-5B43-4022-9EA6-80697AD791EF}" destId="{A6341011-54EC-4E06-9306-EAF2DE56CD2C}" srcOrd="1" destOrd="0" presId="urn:microsoft.com/office/officeart/2005/8/layout/hierarchy2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8099F83A-D492-4719-966A-CB6A453DC8FF}" type="presOf" srcId="{F20EDC0B-CCE5-4D9D-9982-89A201087390}" destId="{674BA392-5914-4B78-A520-EE26D65D05C8}" srcOrd="0" destOrd="0" presId="urn:microsoft.com/office/officeart/2005/8/layout/hierarchy2"/>
    <dgm:cxn modelId="{15DF3D65-F903-465E-9E23-4191AA4544FF}" type="presOf" srcId="{DC7A1CA0-5D34-4F3B-A580-15CFD66EA796}" destId="{368F1645-5A66-45DB-B296-C23315AB7E22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5CF901B3-0E36-4FBA-96BD-BD433BF2AF72}" type="presOf" srcId="{9F4AA07C-F7C0-4EE0-B444-1A0A99B21C5A}" destId="{EB2274FC-15F8-41B7-935B-E389FD47AFD1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40FC9781-DC1D-4008-B708-7523D67BDA33}" type="presParOf" srcId="{BE306FCD-9806-4F30-B3B1-CA273857349C}" destId="{BC89B9CD-5E6C-4475-ADF6-F7C2D7A5A353}" srcOrd="0" destOrd="0" presId="urn:microsoft.com/office/officeart/2005/8/layout/hierarchy2"/>
    <dgm:cxn modelId="{F40E8F1D-4182-409C-A53C-79E7A206D112}" type="presParOf" srcId="{BC89B9CD-5E6C-4475-ADF6-F7C2D7A5A353}" destId="{6E6D9CAD-33D1-4ABE-986B-53D6D631EB94}" srcOrd="0" destOrd="0" presId="urn:microsoft.com/office/officeart/2005/8/layout/hierarchy2"/>
    <dgm:cxn modelId="{47CDC86D-7240-4B0A-8875-845D5D679CA9}" type="presParOf" srcId="{BC89B9CD-5E6C-4475-ADF6-F7C2D7A5A353}" destId="{47C7FA5F-116D-41D5-BE1E-63389D526519}" srcOrd="1" destOrd="0" presId="urn:microsoft.com/office/officeart/2005/8/layout/hierarchy2"/>
    <dgm:cxn modelId="{E62BE9F8-FAAF-45A2-A148-BB89E75D4B7A}" type="presParOf" srcId="{47C7FA5F-116D-41D5-BE1E-63389D526519}" destId="{B4361C68-E191-4E89-B0BD-BAD091626B5B}" srcOrd="0" destOrd="0" presId="urn:microsoft.com/office/officeart/2005/8/layout/hierarchy2"/>
    <dgm:cxn modelId="{1F369E5F-06AA-4518-B77A-358B5D274D88}" type="presParOf" srcId="{B4361C68-E191-4E89-B0BD-BAD091626B5B}" destId="{12FD7525-DB42-46F9-B8FD-D33568A05731}" srcOrd="0" destOrd="0" presId="urn:microsoft.com/office/officeart/2005/8/layout/hierarchy2"/>
    <dgm:cxn modelId="{20BB51F8-E8F8-427D-8C49-A725D6AE1B78}" type="presParOf" srcId="{47C7FA5F-116D-41D5-BE1E-63389D526519}" destId="{8D4B9DA0-8352-443E-AB23-4081880753A9}" srcOrd="1" destOrd="0" presId="urn:microsoft.com/office/officeart/2005/8/layout/hierarchy2"/>
    <dgm:cxn modelId="{45F9C2CB-F010-4FF1-85FE-97DA2080AC81}" type="presParOf" srcId="{8D4B9DA0-8352-443E-AB23-4081880753A9}" destId="{CA6C5886-D1D3-4819-90BD-4BAC8F1EE87D}" srcOrd="0" destOrd="0" presId="urn:microsoft.com/office/officeart/2005/8/layout/hierarchy2"/>
    <dgm:cxn modelId="{2A669547-957A-4BD1-8D6A-72D45141F58B}" type="presParOf" srcId="{8D4B9DA0-8352-443E-AB23-4081880753A9}" destId="{9192797A-2A70-45CD-83CD-8CC844391943}" srcOrd="1" destOrd="0" presId="urn:microsoft.com/office/officeart/2005/8/layout/hierarchy2"/>
    <dgm:cxn modelId="{7346565B-E8D4-4BA3-A124-2AC7DA227B2E}" type="presParOf" srcId="{47C7FA5F-116D-41D5-BE1E-63389D526519}" destId="{E11C7B6F-7180-43A5-992E-3EA5851F2391}" srcOrd="2" destOrd="0" presId="urn:microsoft.com/office/officeart/2005/8/layout/hierarchy2"/>
    <dgm:cxn modelId="{090B8BB3-710C-40EC-9922-18D7D1EA2D2B}" type="presParOf" srcId="{E11C7B6F-7180-43A5-992E-3EA5851F2391}" destId="{FB48A239-373B-4448-BD7F-C055FA9C8C48}" srcOrd="0" destOrd="0" presId="urn:microsoft.com/office/officeart/2005/8/layout/hierarchy2"/>
    <dgm:cxn modelId="{4DF2D716-4972-42D1-BF78-89D822A7884F}" type="presParOf" srcId="{47C7FA5F-116D-41D5-BE1E-63389D526519}" destId="{49833578-BD56-4B76-A7B4-93C083AE7440}" srcOrd="3" destOrd="0" presId="urn:microsoft.com/office/officeart/2005/8/layout/hierarchy2"/>
    <dgm:cxn modelId="{EB560AF7-CE97-415A-B329-E8993C8BC057}" type="presParOf" srcId="{49833578-BD56-4B76-A7B4-93C083AE7440}" destId="{419BEB18-32F6-4B18-9238-A8818FE634FC}" srcOrd="0" destOrd="0" presId="urn:microsoft.com/office/officeart/2005/8/layout/hierarchy2"/>
    <dgm:cxn modelId="{323BA187-C4C8-4133-8BB4-A680A40AF20E}" type="presParOf" srcId="{49833578-BD56-4B76-A7B4-93C083AE7440}" destId="{9606F08B-4F70-4EB6-983D-ED46C176903C}" srcOrd="1" destOrd="0" presId="urn:microsoft.com/office/officeart/2005/8/layout/hierarchy2"/>
    <dgm:cxn modelId="{6A68E95C-1F9D-4D08-AC70-E3F3B8AE1BF6}" type="presParOf" srcId="{47C7FA5F-116D-41D5-BE1E-63389D526519}" destId="{8F195852-041E-423A-B5DF-8945941EB406}" srcOrd="4" destOrd="0" presId="urn:microsoft.com/office/officeart/2005/8/layout/hierarchy2"/>
    <dgm:cxn modelId="{ACF401C4-81B4-4ED8-924D-E981ED2E721E}" type="presParOf" srcId="{8F195852-041E-423A-B5DF-8945941EB406}" destId="{19EBF599-727A-47CA-B105-7B4051DFB8C7}" srcOrd="0" destOrd="0" presId="urn:microsoft.com/office/officeart/2005/8/layout/hierarchy2"/>
    <dgm:cxn modelId="{55E29908-3BEE-4516-8B72-12AA0212A3C6}" type="presParOf" srcId="{47C7FA5F-116D-41D5-BE1E-63389D526519}" destId="{5B0C94E8-6047-4A9D-A59D-4243CA01023B}" srcOrd="5" destOrd="0" presId="urn:microsoft.com/office/officeart/2005/8/layout/hierarchy2"/>
    <dgm:cxn modelId="{188F3598-BAF9-4A4C-B861-688ADD87652F}" type="presParOf" srcId="{5B0C94E8-6047-4A9D-A59D-4243CA01023B}" destId="{47ACED10-AF50-4A06-8AC5-32A97AE3B1C8}" srcOrd="0" destOrd="0" presId="urn:microsoft.com/office/officeart/2005/8/layout/hierarchy2"/>
    <dgm:cxn modelId="{A68A2C93-8BF1-4B15-9F5C-C156B28D662E}" type="presParOf" srcId="{5B0C94E8-6047-4A9D-A59D-4243CA01023B}" destId="{51C9AA23-5208-47C4-9495-ED7DF43D7949}" srcOrd="1" destOrd="0" presId="urn:microsoft.com/office/officeart/2005/8/layout/hierarchy2"/>
    <dgm:cxn modelId="{9376A03A-4BB8-46B8-B369-55631412F90E}" type="presParOf" srcId="{BE306FCD-9806-4F30-B3B1-CA273857349C}" destId="{8658F2C1-2E33-4716-96CE-BB95A05DA53A}" srcOrd="1" destOrd="0" presId="urn:microsoft.com/office/officeart/2005/8/layout/hierarchy2"/>
    <dgm:cxn modelId="{32DEA77C-2E9C-4A39-9782-CCECD8F17047}" type="presParOf" srcId="{8658F2C1-2E33-4716-96CE-BB95A05DA53A}" destId="{3985982F-35AF-48B0-84C6-0C8F1D9EF2FA}" srcOrd="0" destOrd="0" presId="urn:microsoft.com/office/officeart/2005/8/layout/hierarchy2"/>
    <dgm:cxn modelId="{20627340-C8EC-41D0-84C3-2B9ED6E5D381}" type="presParOf" srcId="{8658F2C1-2E33-4716-96CE-BB95A05DA53A}" destId="{E962D45F-3934-4127-B852-040B19CBBED4}" srcOrd="1" destOrd="0" presId="urn:microsoft.com/office/officeart/2005/8/layout/hierarchy2"/>
    <dgm:cxn modelId="{807CEE35-7C87-49F7-88FA-098C4918C305}" type="presParOf" srcId="{E962D45F-3934-4127-B852-040B19CBBED4}" destId="{AB7C6CD4-FF75-4E23-A8C3-0A2318DBB1D6}" srcOrd="0" destOrd="0" presId="urn:microsoft.com/office/officeart/2005/8/layout/hierarchy2"/>
    <dgm:cxn modelId="{034EED0F-6488-4D7B-92EE-135BEED75C23}" type="presParOf" srcId="{AB7C6CD4-FF75-4E23-A8C3-0A2318DBB1D6}" destId="{86416187-05A5-41DD-ADA2-C443892DABB2}" srcOrd="0" destOrd="0" presId="urn:microsoft.com/office/officeart/2005/8/layout/hierarchy2"/>
    <dgm:cxn modelId="{6A40B46A-93B7-45A1-89DD-53004FC2AE62}" type="presParOf" srcId="{E962D45F-3934-4127-B852-040B19CBBED4}" destId="{F5141415-821F-4342-AEDF-E9BC97E8B75D}" srcOrd="1" destOrd="0" presId="urn:microsoft.com/office/officeart/2005/8/layout/hierarchy2"/>
    <dgm:cxn modelId="{D0452114-5CE2-4E5F-AD1A-8329A702B658}" type="presParOf" srcId="{F5141415-821F-4342-AEDF-E9BC97E8B75D}" destId="{A1B1FB24-4A19-4073-B3DA-7D6FAFFD6611}" srcOrd="0" destOrd="0" presId="urn:microsoft.com/office/officeart/2005/8/layout/hierarchy2"/>
    <dgm:cxn modelId="{C3A9C3E9-7EC2-4238-94EC-40319978EF04}" type="presParOf" srcId="{F5141415-821F-4342-AEDF-E9BC97E8B75D}" destId="{1AAB8F11-CB53-4E23-8DA2-6135C0475A27}" srcOrd="1" destOrd="0" presId="urn:microsoft.com/office/officeart/2005/8/layout/hierarchy2"/>
    <dgm:cxn modelId="{8564F080-B069-41B4-8D1E-6C03E6C4935D}" type="presParOf" srcId="{1AAB8F11-CB53-4E23-8DA2-6135C0475A27}" destId="{FDA47220-895B-4A69-B2BB-8BF8C016FF4B}" srcOrd="0" destOrd="0" presId="urn:microsoft.com/office/officeart/2005/8/layout/hierarchy2"/>
    <dgm:cxn modelId="{1C63F6F8-2B0A-4FC7-9495-F1046C6F49E9}" type="presParOf" srcId="{FDA47220-895B-4A69-B2BB-8BF8C016FF4B}" destId="{9F0B1A31-63BD-41F6-82FC-F5574A92E909}" srcOrd="0" destOrd="0" presId="urn:microsoft.com/office/officeart/2005/8/layout/hierarchy2"/>
    <dgm:cxn modelId="{A3913244-FC38-4BF0-B466-4A156ECC3463}" type="presParOf" srcId="{1AAB8F11-CB53-4E23-8DA2-6135C0475A27}" destId="{519D71D9-AD17-481A-BC45-95647664C32A}" srcOrd="1" destOrd="0" presId="urn:microsoft.com/office/officeart/2005/8/layout/hierarchy2"/>
    <dgm:cxn modelId="{F28847CF-2E79-45E8-B2C3-A22209DD88DD}" type="presParOf" srcId="{519D71D9-AD17-481A-BC45-95647664C32A}" destId="{C0C8DC8E-72DB-4A2E-A50E-DA1CA06D79E3}" srcOrd="0" destOrd="0" presId="urn:microsoft.com/office/officeart/2005/8/layout/hierarchy2"/>
    <dgm:cxn modelId="{15C5DF0C-D9B1-47A9-B6B7-A14013A53943}" type="presParOf" srcId="{519D71D9-AD17-481A-BC45-95647664C32A}" destId="{98B01CE3-DDD6-4A2E-A4D8-B0F413861D6D}" srcOrd="1" destOrd="0" presId="urn:microsoft.com/office/officeart/2005/8/layout/hierarchy2"/>
    <dgm:cxn modelId="{386F5790-7288-468A-B40F-FB16F355E480}" type="presParOf" srcId="{1AAB8F11-CB53-4E23-8DA2-6135C0475A27}" destId="{4E10DB54-35ED-4D9F-B388-F6C78413B8E9}" srcOrd="2" destOrd="0" presId="urn:microsoft.com/office/officeart/2005/8/layout/hierarchy2"/>
    <dgm:cxn modelId="{FF8BFE38-765D-4E1D-B4A0-536B33BA86F9}" type="presParOf" srcId="{4E10DB54-35ED-4D9F-B388-F6C78413B8E9}" destId="{F67B909A-A307-4E9B-9469-45A779E59A51}" srcOrd="0" destOrd="0" presId="urn:microsoft.com/office/officeart/2005/8/layout/hierarchy2"/>
    <dgm:cxn modelId="{D8381002-E137-473E-92AF-C7448369F653}" type="presParOf" srcId="{1AAB8F11-CB53-4E23-8DA2-6135C0475A27}" destId="{14714887-E966-470C-860D-96908FD88E18}" srcOrd="3" destOrd="0" presId="urn:microsoft.com/office/officeart/2005/8/layout/hierarchy2"/>
    <dgm:cxn modelId="{6BB72602-47D2-4242-99B1-0BD534E081F1}" type="presParOf" srcId="{14714887-E966-470C-860D-96908FD88E18}" destId="{1906A700-A645-429B-8F9F-2A4F59D4835E}" srcOrd="0" destOrd="0" presId="urn:microsoft.com/office/officeart/2005/8/layout/hierarchy2"/>
    <dgm:cxn modelId="{EC1B9F49-D6D0-40E2-82FB-7030AFC644DA}" type="presParOf" srcId="{14714887-E966-470C-860D-96908FD88E18}" destId="{9E21E745-5CA6-4C1A-A097-7D4CFAE8952B}" srcOrd="1" destOrd="0" presId="urn:microsoft.com/office/officeart/2005/8/layout/hierarchy2"/>
    <dgm:cxn modelId="{2D48C122-1B2E-49E2-B770-28E98145AF96}" type="presParOf" srcId="{1AAB8F11-CB53-4E23-8DA2-6135C0475A27}" destId="{2938BCE4-55BC-4FA7-8B13-8D7362E71CAD}" srcOrd="4" destOrd="0" presId="urn:microsoft.com/office/officeart/2005/8/layout/hierarchy2"/>
    <dgm:cxn modelId="{08585DD8-8AB7-44F1-98C0-257EDEE0DCC0}" type="presParOf" srcId="{2938BCE4-55BC-4FA7-8B13-8D7362E71CAD}" destId="{A6341011-54EC-4E06-9306-EAF2DE56CD2C}" srcOrd="0" destOrd="0" presId="urn:microsoft.com/office/officeart/2005/8/layout/hierarchy2"/>
    <dgm:cxn modelId="{E74B43AB-8252-4493-BBDA-19972C6F0DDB}" type="presParOf" srcId="{1AAB8F11-CB53-4E23-8DA2-6135C0475A27}" destId="{A0A8C24A-B549-4DD3-A86B-5C27239361DA}" srcOrd="5" destOrd="0" presId="urn:microsoft.com/office/officeart/2005/8/layout/hierarchy2"/>
    <dgm:cxn modelId="{3800BF41-E8E6-45BF-81CF-31D567623610}" type="presParOf" srcId="{A0A8C24A-B549-4DD3-A86B-5C27239361DA}" destId="{368F1645-5A66-45DB-B296-C23315AB7E22}" srcOrd="0" destOrd="0" presId="urn:microsoft.com/office/officeart/2005/8/layout/hierarchy2"/>
    <dgm:cxn modelId="{200DF731-19D7-4CE8-9176-9CB375F43B2B}" type="presParOf" srcId="{A0A8C24A-B549-4DD3-A86B-5C27239361DA}" destId="{AAB70EE2-6F5D-4397-9BEA-BD14754644EA}" srcOrd="1" destOrd="0" presId="urn:microsoft.com/office/officeart/2005/8/layout/hierarchy2"/>
    <dgm:cxn modelId="{E88E7AB5-A8F5-474A-8E69-26AA7A908799}" type="presParOf" srcId="{BE306FCD-9806-4F30-B3B1-CA273857349C}" destId="{3EC8FEA1-FACA-4B7A-ACC4-B6309011D501}" srcOrd="2" destOrd="0" presId="urn:microsoft.com/office/officeart/2005/8/layout/hierarchy2"/>
    <dgm:cxn modelId="{0E7DF11D-F57C-43F8-B46F-B499173A5001}" type="presParOf" srcId="{3EC8FEA1-FACA-4B7A-ACC4-B6309011D501}" destId="{2AEF7D3A-FF38-45BC-9B3E-D40CCE847072}" srcOrd="0" destOrd="0" presId="urn:microsoft.com/office/officeart/2005/8/layout/hierarchy2"/>
    <dgm:cxn modelId="{4D6A90CA-BA84-4FF7-BFA2-BAB700E69FCC}" type="presParOf" srcId="{3EC8FEA1-FACA-4B7A-ACC4-B6309011D501}" destId="{2E81C92C-CE54-4B34-8AD9-23F5F8E60BCB}" srcOrd="1" destOrd="0" presId="urn:microsoft.com/office/officeart/2005/8/layout/hierarchy2"/>
    <dgm:cxn modelId="{D26AADEA-4476-46CF-88CC-539B6A810402}" type="presParOf" srcId="{2E81C92C-CE54-4B34-8AD9-23F5F8E60BCB}" destId="{674BA392-5914-4B78-A520-EE26D65D05C8}" srcOrd="0" destOrd="0" presId="urn:microsoft.com/office/officeart/2005/8/layout/hierarchy2"/>
    <dgm:cxn modelId="{767208E7-3AAE-4894-9524-CDC89F68FD76}" type="presParOf" srcId="{674BA392-5914-4B78-A520-EE26D65D05C8}" destId="{CAE1C8E1-FF9C-459C-820F-5A372E5B5202}" srcOrd="0" destOrd="0" presId="urn:microsoft.com/office/officeart/2005/8/layout/hierarchy2"/>
    <dgm:cxn modelId="{45A6AC17-D6BB-43C7-948D-BB741F5C9F85}" type="presParOf" srcId="{2E81C92C-CE54-4B34-8AD9-23F5F8E60BCB}" destId="{905C17AD-FE93-4469-8609-EDCF89529AA2}" srcOrd="1" destOrd="0" presId="urn:microsoft.com/office/officeart/2005/8/layout/hierarchy2"/>
    <dgm:cxn modelId="{9EC646D1-20F8-4375-BAA5-96BBF49FD4B2}" type="presParOf" srcId="{905C17AD-FE93-4469-8609-EDCF89529AA2}" destId="{497DB5E4-8EF3-40EA-9803-E80F51F19C35}" srcOrd="0" destOrd="0" presId="urn:microsoft.com/office/officeart/2005/8/layout/hierarchy2"/>
    <dgm:cxn modelId="{0980F102-313D-490A-B051-3C784E074041}" type="presParOf" srcId="{905C17AD-FE93-4469-8609-EDCF89529AA2}" destId="{A54907F9-77D3-493A-BD14-6183BAA27BA4}" srcOrd="1" destOrd="0" presId="urn:microsoft.com/office/officeart/2005/8/layout/hierarchy2"/>
    <dgm:cxn modelId="{28A0FBD8-AF00-47C4-ABA6-CDA5518A162F}" type="presParOf" srcId="{2E81C92C-CE54-4B34-8AD9-23F5F8E60BCB}" destId="{EB2274FC-15F8-41B7-935B-E389FD47AFD1}" srcOrd="2" destOrd="0" presId="urn:microsoft.com/office/officeart/2005/8/layout/hierarchy2"/>
    <dgm:cxn modelId="{3E0F0B77-BB65-475C-BD29-B1721E8A4627}" type="presParOf" srcId="{EB2274FC-15F8-41B7-935B-E389FD47AFD1}" destId="{87E32AC2-4577-44E3-BD84-D5E3BD970540}" srcOrd="0" destOrd="0" presId="urn:microsoft.com/office/officeart/2005/8/layout/hierarchy2"/>
    <dgm:cxn modelId="{194895FB-64CB-45CB-A45F-F1C9D7D86F32}" type="presParOf" srcId="{2E81C92C-CE54-4B34-8AD9-23F5F8E60BCB}" destId="{9076073A-94D7-4B3A-BEDD-A7CFB249D472}" srcOrd="3" destOrd="0" presId="urn:microsoft.com/office/officeart/2005/8/layout/hierarchy2"/>
    <dgm:cxn modelId="{D40178AA-44CE-4230-A396-1D864EE75A9B}" type="presParOf" srcId="{9076073A-94D7-4B3A-BEDD-A7CFB249D472}" destId="{F53448B5-447F-4F1A-81C6-1F0D19E192DD}" srcOrd="0" destOrd="0" presId="urn:microsoft.com/office/officeart/2005/8/layout/hierarchy2"/>
    <dgm:cxn modelId="{242B2A43-E020-4A35-8F11-428BCBB77EBE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D32AC5-BEDB-45AC-8BCE-1D50A368B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3118</Words>
  <Characters>17153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20231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2015-08-24T10:34:00Z</dcterms:created>
  <dcterms:modified xsi:type="dcterms:W3CDTF">2015-12-06T21:08:00Z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